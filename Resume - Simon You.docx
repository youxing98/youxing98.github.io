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26BC" w14:textId="61FCA091" w:rsidR="005B2F1B" w:rsidRPr="00754A2D" w:rsidRDefault="00697E3F" w:rsidP="006103EA">
      <w:pPr>
        <w:pStyle w:val="Heading2"/>
        <w:pBdr>
          <w:bottom w:val="single" w:sz="8" w:space="1" w:color="auto"/>
        </w:pBdr>
        <w:spacing w:after="0" w:afterAutospacing="0"/>
        <w:rPr>
          <w:rFonts w:ascii="Garamond" w:hAnsi="Garamond"/>
          <w:sz w:val="48"/>
          <w:szCs w:val="48"/>
        </w:rPr>
      </w:pPr>
      <w:r w:rsidRPr="00754A2D">
        <w:rPr>
          <w:rFonts w:ascii="Garamond" w:hAnsi="Garamond"/>
          <w:sz w:val="48"/>
          <w:szCs w:val="48"/>
        </w:rPr>
        <w:t>Simon You</w:t>
      </w:r>
    </w:p>
    <w:p w14:paraId="3E9C4CA0" w14:textId="728E10A9" w:rsidR="005C3082" w:rsidRPr="00754A2D" w:rsidRDefault="005C3082" w:rsidP="00F149E9">
      <w:pPr>
        <w:rPr>
          <w:rFonts w:ascii="Garamond" w:hAnsi="Garamond"/>
          <w:b/>
          <w:smallCap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6190"/>
      </w:tblGrid>
      <w:tr w:rsidR="00051046" w:rsidRPr="00754A2D" w14:paraId="26B026EC" w14:textId="77777777" w:rsidTr="00051046">
        <w:tc>
          <w:tcPr>
            <w:tcW w:w="3955" w:type="dxa"/>
          </w:tcPr>
          <w:p w14:paraId="3CD262BD" w14:textId="4451F442" w:rsidR="00051046" w:rsidRPr="00754A2D" w:rsidRDefault="00051046" w:rsidP="00051046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sz w:val="22"/>
                <w:szCs w:val="22"/>
              </w:rPr>
            </w:pPr>
            <w:r w:rsidRPr="00754A2D">
              <w:rPr>
                <w:rFonts w:ascii="Garamond" w:hAnsi="Garamond"/>
                <w:sz w:val="22"/>
                <w:szCs w:val="22"/>
              </w:rPr>
              <w:t>416</w:t>
            </w:r>
            <w:r w:rsidR="00C11687">
              <w:rPr>
                <w:rFonts w:ascii="Garamond" w:hAnsi="Garamond"/>
                <w:sz w:val="22"/>
                <w:szCs w:val="22"/>
              </w:rPr>
              <w:t>-</w:t>
            </w:r>
            <w:r w:rsidRPr="00754A2D">
              <w:rPr>
                <w:rFonts w:ascii="Garamond" w:hAnsi="Garamond"/>
                <w:sz w:val="22"/>
                <w:szCs w:val="22"/>
              </w:rPr>
              <w:t>988-7268</w:t>
            </w:r>
          </w:p>
          <w:p w14:paraId="26F17544" w14:textId="77777777" w:rsidR="00EA61C7" w:rsidRPr="00754A2D" w:rsidRDefault="00EA61C7" w:rsidP="00EA61C7">
            <w:pPr>
              <w:pStyle w:val="ListParagraph"/>
              <w:rPr>
                <w:rFonts w:ascii="Garamond" w:hAnsi="Garamond"/>
                <w:sz w:val="22"/>
                <w:szCs w:val="22"/>
              </w:rPr>
            </w:pPr>
          </w:p>
          <w:p w14:paraId="27EAE178" w14:textId="742F2CEA" w:rsidR="00051046" w:rsidRPr="006623E8" w:rsidRDefault="00B619B0" w:rsidP="00051046">
            <w:pPr>
              <w:pStyle w:val="ListParagraph"/>
              <w:numPr>
                <w:ilvl w:val="0"/>
                <w:numId w:val="44"/>
              </w:numPr>
              <w:rPr>
                <w:rFonts w:ascii="Garamond" w:hAnsi="Garamond"/>
                <w:sz w:val="22"/>
                <w:szCs w:val="22"/>
              </w:rPr>
            </w:pPr>
            <w:hyperlink r:id="rId8" w:history="1">
              <w:r w:rsidR="00051046" w:rsidRPr="006623E8">
                <w:rPr>
                  <w:rStyle w:val="Hyperlink"/>
                  <w:rFonts w:ascii="Garamond" w:hAnsi="Garamond"/>
                  <w:color w:val="000000" w:themeColor="text1"/>
                  <w:sz w:val="22"/>
                  <w:szCs w:val="22"/>
                  <w:u w:val="none"/>
                </w:rPr>
                <w:t>simon.you@tdsecurities.com</w:t>
              </w:r>
            </w:hyperlink>
          </w:p>
        </w:tc>
        <w:tc>
          <w:tcPr>
            <w:tcW w:w="6835" w:type="dxa"/>
          </w:tcPr>
          <w:p w14:paraId="78D88D42" w14:textId="6D2970E8" w:rsidR="00051046" w:rsidRPr="00754A2D" w:rsidRDefault="00EA61C7" w:rsidP="00051046">
            <w:pPr>
              <w:rPr>
                <w:rFonts w:ascii="Garamond" w:hAnsi="Garamond" w:cs="Arial"/>
                <w:sz w:val="22"/>
                <w:szCs w:val="22"/>
              </w:rPr>
            </w:pPr>
            <w:r w:rsidRPr="00754A2D">
              <w:rPr>
                <w:rFonts w:ascii="Garamond" w:hAnsi="Garamond"/>
                <w:b/>
                <w:sz w:val="22"/>
                <w:szCs w:val="22"/>
              </w:rPr>
              <w:t>About me</w:t>
            </w:r>
            <w:r w:rsidRPr="00754A2D">
              <w:rPr>
                <w:rFonts w:ascii="Garamond" w:hAnsi="Garamond" w:cs="Arial"/>
                <w:sz w:val="22"/>
                <w:szCs w:val="22"/>
              </w:rPr>
              <w:t xml:space="preserve">: </w:t>
            </w:r>
            <w:r w:rsidR="00051046" w:rsidRPr="00754A2D">
              <w:rPr>
                <w:rFonts w:ascii="Garamond" w:hAnsi="Garamond"/>
                <w:sz w:val="22"/>
                <w:szCs w:val="22"/>
              </w:rPr>
              <w:t xml:space="preserve">Dedicated IT professional with exceptional data warehouse, database and business intelligence experience looking for </w:t>
            </w:r>
            <w:r w:rsidR="00CF1ED9">
              <w:rPr>
                <w:rFonts w:ascii="Garamond" w:hAnsi="Garamond"/>
                <w:sz w:val="22"/>
                <w:szCs w:val="22"/>
              </w:rPr>
              <w:t xml:space="preserve">opportunities </w:t>
            </w:r>
            <w:proofErr w:type="gramStart"/>
            <w:r w:rsidR="00CF1ED9">
              <w:rPr>
                <w:rFonts w:ascii="Garamond" w:hAnsi="Garamond"/>
                <w:sz w:val="22"/>
                <w:szCs w:val="22"/>
              </w:rPr>
              <w:t xml:space="preserve">to </w:t>
            </w:r>
            <w:r w:rsidR="00051046" w:rsidRPr="00754A2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CF1ED9">
              <w:rPr>
                <w:rFonts w:ascii="Garamond" w:hAnsi="Garamond"/>
                <w:sz w:val="22"/>
                <w:szCs w:val="22"/>
              </w:rPr>
              <w:t>build</w:t>
            </w:r>
            <w:proofErr w:type="gramEnd"/>
            <w:r w:rsidR="00CF1ED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C11687">
              <w:rPr>
                <w:rFonts w:ascii="Garamond" w:hAnsi="Garamond"/>
                <w:sz w:val="22"/>
                <w:szCs w:val="22"/>
              </w:rPr>
              <w:t>quality solutions</w:t>
            </w:r>
          </w:p>
        </w:tc>
      </w:tr>
    </w:tbl>
    <w:p w14:paraId="213E95BB" w14:textId="4620591B" w:rsidR="007C40C3" w:rsidRPr="00754A2D" w:rsidRDefault="00DA5ED6" w:rsidP="00DA5ED6">
      <w:pPr>
        <w:spacing w:before="360" w:after="120"/>
        <w:jc w:val="center"/>
        <w:rPr>
          <w:rFonts w:ascii="Garamond" w:hAnsi="Garamond"/>
          <w:b/>
          <w:smallCaps/>
          <w:sz w:val="22"/>
          <w:szCs w:val="22"/>
          <w:u w:val="single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Skills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_________________________________________________________________________________________________________________________</w:t>
      </w:r>
      <w:r w:rsidR="003F20D2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</w:t>
      </w:r>
      <w:r w:rsidR="00626054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3357"/>
        <w:gridCol w:w="3357"/>
      </w:tblGrid>
      <w:tr w:rsidR="007B75F6" w14:paraId="789FD0AE" w14:textId="77777777" w:rsidTr="00333F04">
        <w:tc>
          <w:tcPr>
            <w:tcW w:w="2911" w:type="dxa"/>
          </w:tcPr>
          <w:p w14:paraId="7902E98B" w14:textId="05A19F19" w:rsidR="007B75F6" w:rsidRPr="0023165A" w:rsidRDefault="00B3518E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DC6E71C" wp14:editId="2039FDA6">
                      <wp:simplePos x="0" y="0"/>
                      <wp:positionH relativeFrom="column">
                        <wp:posOffset>1022903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46951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" o:spid="_x0000_s1026" type="#_x0000_t120" style="position:absolute;margin-left:80.55pt;margin-top:2.1pt;width:5.75pt;height: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472C6D"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4E8439" wp14:editId="25BFC182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2C13" id="Flowchart: Connector 9" o:spid="_x0000_s1026" type="#_x0000_t120" style="position:absolute;margin-left:70.9pt;margin-top:2pt;width:5.75pt;height: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472C6D"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2239B4" wp14:editId="17A4C423">
                      <wp:simplePos x="0" y="0"/>
                      <wp:positionH relativeFrom="column">
                        <wp:posOffset>781050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299E3" id="Flowchart: Connector 8" o:spid="_x0000_s1026" type="#_x0000_t120" style="position:absolute;margin-left:61.5pt;margin-top:2pt;width:5.75pt;height: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OAegIAAE8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472C6D"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626C01" wp14:editId="09F503F0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25400</wp:posOffset>
                      </wp:positionV>
                      <wp:extent cx="73025" cy="73025"/>
                      <wp:effectExtent l="0" t="0" r="22225" b="2222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2B021" id="Flowchart: Connector 6" o:spid="_x0000_s1026" type="#_x0000_t120" style="position:absolute;margin-left:52.15pt;margin-top:2pt;width:5.7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M8egIAAE8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02B9C5" wp14:editId="58E2A587">
                      <wp:simplePos x="0" y="0"/>
                      <wp:positionH relativeFrom="column">
                        <wp:posOffset>541655</wp:posOffset>
                      </wp:positionH>
                      <wp:positionV relativeFrom="page">
                        <wp:posOffset>25400</wp:posOffset>
                      </wp:positionV>
                      <wp:extent cx="73152" cy="73152"/>
                      <wp:effectExtent l="0" t="0" r="22225" b="2222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86F91" id="Flowchart: Connector 5" o:spid="_x0000_s1026" type="#_x0000_t120" style="position:absolute;margin-left:42.65pt;margin-top:2pt;width:5.75pt;height: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paegIAAE8FAAAOAAAAZHJzL2Uyb0RvYy54bWysVMFu2zAMvQ/YPwi6r06yZt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D61728" w:rsidRPr="0023165A">
              <w:rPr>
                <w:rFonts w:ascii="Arial" w:hAnsi="Arial" w:cs="Arial"/>
                <w:smallCaps/>
                <w:sz w:val="16"/>
                <w:szCs w:val="16"/>
              </w:rPr>
              <w:t>T</w:t>
            </w:r>
            <w:r w:rsidR="00BD5FC5">
              <w:rPr>
                <w:rFonts w:ascii="Arial" w:hAnsi="Arial" w:cs="Arial"/>
                <w:smallCaps/>
                <w:sz w:val="16"/>
                <w:szCs w:val="16"/>
              </w:rPr>
              <w:t>-</w:t>
            </w:r>
            <w:r w:rsidR="00D61728" w:rsidRPr="0023165A">
              <w:rPr>
                <w:rFonts w:ascii="Arial" w:hAnsi="Arial" w:cs="Arial"/>
                <w:smallCaps/>
                <w:sz w:val="16"/>
                <w:szCs w:val="16"/>
              </w:rPr>
              <w:t>SQL</w:t>
            </w:r>
          </w:p>
        </w:tc>
        <w:tc>
          <w:tcPr>
            <w:tcW w:w="3357" w:type="dxa"/>
          </w:tcPr>
          <w:p w14:paraId="7FC665B0" w14:textId="0CF5964E" w:rsidR="007B75F6" w:rsidRPr="0023165A" w:rsidRDefault="003A53CA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F288EF3" wp14:editId="7688DE63">
                      <wp:simplePos x="0" y="0"/>
                      <wp:positionH relativeFrom="column">
                        <wp:posOffset>840105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64F5" id="Flowchart: Connector 32" o:spid="_x0000_s1026" type="#_x0000_t120" style="position:absolute;margin-left:66.15pt;margin-top:2.1pt;width:5.75pt;height: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Zqew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01B671" wp14:editId="16CDF6FC">
                      <wp:simplePos x="0" y="0"/>
                      <wp:positionH relativeFrom="column">
                        <wp:posOffset>955040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D5909" id="Flowchart: Connector 34" o:spid="_x0000_s1026" type="#_x0000_t120" style="position:absolute;margin-left:75.2pt;margin-top:2.1pt;width:5.75pt;height: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47ewIAAFEFAAAOAAAAZHJzL2Uyb0RvYy54bWysVFFP3DAMfp+0/xDlfbR3H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DBB8DAF" wp14:editId="12F331E6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CF937" id="Flowchart: Connector 30" o:spid="_x0000_s1026" type="#_x0000_t120" style="position:absolute;margin-left:92.55pt;margin-top:2.05pt;width:5.75pt;height: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1BC68F" wp14:editId="712AD325">
                      <wp:simplePos x="0" y="0"/>
                      <wp:positionH relativeFrom="column">
                        <wp:posOffset>713105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DE9E7" id="Flowchart: Connector 31" o:spid="_x0000_s1026" type="#_x0000_t120" style="position:absolute;margin-left:56.15pt;margin-top:2.1pt;width:5.75pt;height: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qvew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FFA4A8" wp14:editId="7C660716">
                      <wp:simplePos x="0" y="0"/>
                      <wp:positionH relativeFrom="column">
                        <wp:posOffset>1067435</wp:posOffset>
                      </wp:positionH>
                      <wp:positionV relativeFrom="page">
                        <wp:posOffset>26670</wp:posOffset>
                      </wp:positionV>
                      <wp:extent cx="73025" cy="73025"/>
                      <wp:effectExtent l="0" t="0" r="22225" b="2222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0822" id="Flowchart: Connector 33" o:spid="_x0000_s1026" type="#_x0000_t120" style="position:absolute;margin-left:84.05pt;margin-top:2.1pt;width:5.75pt;height: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53B165" wp14:editId="39AB5198">
                      <wp:simplePos x="0" y="0"/>
                      <wp:positionH relativeFrom="column">
                        <wp:posOffset>955675</wp:posOffset>
                      </wp:positionH>
                      <wp:positionV relativeFrom="page">
                        <wp:posOffset>210820</wp:posOffset>
                      </wp:positionV>
                      <wp:extent cx="73025" cy="73025"/>
                      <wp:effectExtent l="0" t="0" r="22225" b="2222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6D333" id="Flowchart: Connector 39" o:spid="_x0000_s1026" type="#_x0000_t120" style="position:absolute;margin-left:75.25pt;margin-top:16.6pt;width:5.75pt;height: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B699F25" wp14:editId="214A47A5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214630</wp:posOffset>
                      </wp:positionV>
                      <wp:extent cx="73025" cy="73025"/>
                      <wp:effectExtent l="0" t="0" r="22225" b="2222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37485" id="Flowchart: Connector 35" o:spid="_x0000_s1026" type="#_x0000_t120" style="position:absolute;margin-left:92.45pt;margin-top:16.9pt;width:5.75pt;height: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DB7AE7" wp14:editId="18A8DD9B">
                      <wp:simplePos x="0" y="0"/>
                      <wp:positionH relativeFrom="column">
                        <wp:posOffset>712470</wp:posOffset>
                      </wp:positionH>
                      <wp:positionV relativeFrom="page">
                        <wp:posOffset>210820</wp:posOffset>
                      </wp:positionV>
                      <wp:extent cx="73025" cy="73025"/>
                      <wp:effectExtent l="0" t="0" r="22225" b="2222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80B2" id="Flowchart: Connector 36" o:spid="_x0000_s1026" type="#_x0000_t120" style="position:absolute;margin-left:56.1pt;margin-top:16.6pt;width:5.75pt;height: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9A06E98" wp14:editId="4DAA486A">
                      <wp:simplePos x="0" y="0"/>
                      <wp:positionH relativeFrom="column">
                        <wp:posOffset>1069340</wp:posOffset>
                      </wp:positionH>
                      <wp:positionV relativeFrom="page">
                        <wp:posOffset>212725</wp:posOffset>
                      </wp:positionV>
                      <wp:extent cx="73025" cy="73025"/>
                      <wp:effectExtent l="0" t="0" r="22225" b="22225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ABFAC" id="Flowchart: Connector 90" o:spid="_x0000_s1026" type="#_x0000_t120" style="position:absolute;margin-left:84.2pt;margin-top:16.75pt;width:5.75pt;height: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FADA66" wp14:editId="4D6F9B6B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409575</wp:posOffset>
                      </wp:positionV>
                      <wp:extent cx="73025" cy="73025"/>
                      <wp:effectExtent l="0" t="0" r="22225" b="2222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21D92" id="Flowchart: Connector 41" o:spid="_x0000_s1026" type="#_x0000_t120" style="position:absolute;margin-left:84.2pt;margin-top:32.25pt;width:5.75pt;height: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tLgAIAAFwFAAAOAAAAZHJzL2Uyb0RvYy54bWysVEtv2zAMvg/YfxB0X+1k6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B5B07" wp14:editId="32DA3ACD">
                      <wp:simplePos x="0" y="0"/>
                      <wp:positionH relativeFrom="column">
                        <wp:posOffset>954405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C599F" id="Flowchart: Connector 45" o:spid="_x0000_s1026" type="#_x0000_t120" style="position:absolute;margin-left:75.15pt;margin-top:31.95pt;width:5.75pt;height: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56831B" wp14:editId="22EB193C">
                      <wp:simplePos x="0" y="0"/>
                      <wp:positionH relativeFrom="column">
                        <wp:posOffset>839470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BBD90" id="Flowchart: Connector 43" o:spid="_x0000_s1026" type="#_x0000_t120" style="position:absolute;margin-left:66.1pt;margin-top:31.95pt;width:5.75pt;height: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JEewIAAFEFAAAOAAAAZHJzL2Uyb0RvYy54bWysVFFP3DAMfp+0/xDlfbR3H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5AC996" wp14:editId="494CD097">
                      <wp:simplePos x="0" y="0"/>
                      <wp:positionH relativeFrom="column">
                        <wp:posOffset>712470</wp:posOffset>
                      </wp:positionH>
                      <wp:positionV relativeFrom="page">
                        <wp:posOffset>405765</wp:posOffset>
                      </wp:positionV>
                      <wp:extent cx="73025" cy="73025"/>
                      <wp:effectExtent l="0" t="0" r="22225" b="22225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DFB5C" id="Flowchart: Connector 42" o:spid="_x0000_s1026" type="#_x0000_t120" style="position:absolute;margin-left:56.1pt;margin-top:31.95pt;width:5.75pt;height: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C54E911" wp14:editId="389F109B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594995</wp:posOffset>
                      </wp:positionV>
                      <wp:extent cx="73025" cy="73025"/>
                      <wp:effectExtent l="0" t="0" r="22225" b="22225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FA7FD" id="Flowchart: Connector 68" o:spid="_x0000_s1026" type="#_x0000_t120" style="position:absolute;margin-left:92.55pt;margin-top:46.85pt;width:5.75pt;height: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A4CA12" wp14:editId="53928FAF">
                      <wp:simplePos x="0" y="0"/>
                      <wp:positionH relativeFrom="column">
                        <wp:posOffset>956310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4E538" id="Flowchart: Connector 66" o:spid="_x0000_s1026" type="#_x0000_t120" style="position:absolute;margin-left:75.3pt;margin-top:46.95pt;width:5.75pt;height: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JO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E8709AD" wp14:editId="07EE146F">
                      <wp:simplePos x="0" y="0"/>
                      <wp:positionH relativeFrom="column">
                        <wp:posOffset>837565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CC290" id="Flowchart: Connector 65" o:spid="_x0000_s1026" type="#_x0000_t120" style="position:absolute;margin-left:65.95pt;margin-top:46.95pt;width:5.75pt;height: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654B1E" wp14:editId="0495F53F">
                      <wp:simplePos x="0" y="0"/>
                      <wp:positionH relativeFrom="column">
                        <wp:posOffset>714375</wp:posOffset>
                      </wp:positionH>
                      <wp:positionV relativeFrom="page">
                        <wp:posOffset>596265</wp:posOffset>
                      </wp:positionV>
                      <wp:extent cx="73025" cy="73025"/>
                      <wp:effectExtent l="0" t="0" r="22225" b="22225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171DF" id="Flowchart: Connector 64" o:spid="_x0000_s1026" type="#_x0000_t120" style="position:absolute;margin-left:56.25pt;margin-top:46.95pt;width:5.75pt;height: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43EC83" wp14:editId="453B075B">
                      <wp:simplePos x="0" y="0"/>
                      <wp:positionH relativeFrom="column">
                        <wp:posOffset>713740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F5ADB" id="Flowchart: Connector 52" o:spid="_x0000_s1026" type="#_x0000_t120" style="position:absolute;margin-left:56.2pt;margin-top:62pt;width:5.75pt;height: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DCC0C2" wp14:editId="4D90C0A3">
                      <wp:simplePos x="0" y="0"/>
                      <wp:positionH relativeFrom="column">
                        <wp:posOffset>837565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FD5FD" id="Flowchart: Connector 53" o:spid="_x0000_s1026" type="#_x0000_t120" style="position:absolute;margin-left:65.95pt;margin-top:62pt;width:5.75pt;height: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EF48C0" wp14:editId="22A2991E">
                      <wp:simplePos x="0" y="0"/>
                      <wp:positionH relativeFrom="column">
                        <wp:posOffset>956310</wp:posOffset>
                      </wp:positionH>
                      <wp:positionV relativeFrom="page">
                        <wp:posOffset>787400</wp:posOffset>
                      </wp:positionV>
                      <wp:extent cx="73025" cy="73025"/>
                      <wp:effectExtent l="0" t="0" r="22225" b="22225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43A5A" id="Flowchart: Connector 54" o:spid="_x0000_s1026" type="#_x0000_t120" style="position:absolute;margin-left:75.3pt;margin-top:62pt;width:5.75pt;height: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DBA072" wp14:editId="2A384E02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788670</wp:posOffset>
                      </wp:positionV>
                      <wp:extent cx="73025" cy="73025"/>
                      <wp:effectExtent l="0" t="0" r="22225" b="22225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BC5A" id="Flowchart: Connector 55" o:spid="_x0000_s1026" type="#_x0000_t120" style="position:absolute;margin-left:84.25pt;margin-top:62.1pt;width:5.75pt;height: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xrgQIAAFwFAAAOAAAAZHJzL2Uyb0RvYy54bWysVEtv2zAMvg/YfxB0X+1kz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520CAE">
              <w:rPr>
                <w:rFonts w:ascii="Arial" w:hAnsi="Arial" w:cs="Arial"/>
                <w:sz w:val="16"/>
                <w:szCs w:val="16"/>
                <w:lang w:eastAsia="zh-CN"/>
              </w:rPr>
              <w:t>Hadoop</w:t>
            </w:r>
          </w:p>
        </w:tc>
        <w:tc>
          <w:tcPr>
            <w:tcW w:w="3357" w:type="dxa"/>
          </w:tcPr>
          <w:p w14:paraId="79381C3A" w14:textId="46902681" w:rsidR="007B75F6" w:rsidRPr="0023165A" w:rsidRDefault="00AE60E8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190359D" wp14:editId="5C6B322F">
                      <wp:simplePos x="0" y="0"/>
                      <wp:positionH relativeFrom="column">
                        <wp:posOffset>1600118</wp:posOffset>
                      </wp:positionH>
                      <wp:positionV relativeFrom="page">
                        <wp:posOffset>22225</wp:posOffset>
                      </wp:positionV>
                      <wp:extent cx="73025" cy="73025"/>
                      <wp:effectExtent l="0" t="0" r="22225" b="2222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98BD7" id="Flowchart: Connector 29" o:spid="_x0000_s1026" type="#_x0000_t120" style="position:absolute;margin-left:126pt;margin-top:1.75pt;width:5.75pt;height: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B3518E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23E2716" wp14:editId="4CA60CB6">
                      <wp:simplePos x="0" y="0"/>
                      <wp:positionH relativeFrom="column">
                        <wp:posOffset>1482090</wp:posOffset>
                      </wp:positionH>
                      <wp:positionV relativeFrom="page">
                        <wp:posOffset>25953</wp:posOffset>
                      </wp:positionV>
                      <wp:extent cx="73025" cy="73025"/>
                      <wp:effectExtent l="0" t="0" r="22225" b="2222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E9EB9" id="Flowchart: Connector 1" o:spid="_x0000_s1026" type="#_x0000_t120" style="position:absolute;margin-left:116.7pt;margin-top:2.05pt;width:5.75pt;height:5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tieQIAAE8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13EF6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545594" wp14:editId="61A64D9C">
                      <wp:simplePos x="0" y="0"/>
                      <wp:positionH relativeFrom="column">
                        <wp:posOffset>1362075</wp:posOffset>
                      </wp:positionH>
                      <wp:positionV relativeFrom="page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A2694" id="Flowchart: Connector 58" o:spid="_x0000_s1026" type="#_x0000_t120" style="position:absolute;margin-left:107.25pt;margin-top:2.05pt;width:5.75pt;height: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Pg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412659" wp14:editId="162EC5A9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8F3F8" id="Flowchart: Connector 87" o:spid="_x0000_s1026" type="#_x0000_t120" style="position:absolute;margin-left:134.4pt;margin-top:2.05pt;width:5.75pt;height: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D28629" wp14:editId="15D791A8">
                      <wp:simplePos x="0" y="0"/>
                      <wp:positionH relativeFrom="column">
                        <wp:posOffset>3691255</wp:posOffset>
                      </wp:positionH>
                      <wp:positionV relativeFrom="paragraph">
                        <wp:posOffset>478155</wp:posOffset>
                      </wp:positionV>
                      <wp:extent cx="73025" cy="73025"/>
                      <wp:effectExtent l="0" t="0" r="22225" b="22225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567E3" id="Flowchart: Connector 62" o:spid="_x0000_s1026" type="#_x0000_t120" style="position:absolute;margin-left:290.65pt;margin-top:37.65pt;width:5.75pt;height: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988D292" wp14:editId="5F4D6B1C">
                      <wp:simplePos x="0" y="0"/>
                      <wp:positionH relativeFrom="column">
                        <wp:posOffset>1240790</wp:posOffset>
                      </wp:positionH>
                      <wp:positionV relativeFrom="page">
                        <wp:posOffset>26035</wp:posOffset>
                      </wp:positionV>
                      <wp:extent cx="73025" cy="73025"/>
                      <wp:effectExtent l="0" t="0" r="22225" b="22225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A242" id="Flowchart: Connector 57" o:spid="_x0000_s1026" type="#_x0000_t120" style="position:absolute;margin-left:97.7pt;margin-top:2.05pt;width:5.75pt;height: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+H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E90164" w:rsidRPr="0023165A">
              <w:rPr>
                <w:rFonts w:ascii="Arial" w:hAnsi="Arial" w:cs="Arial"/>
                <w:sz w:val="16"/>
                <w:szCs w:val="16"/>
                <w:lang w:eastAsia="zh-CN"/>
              </w:rPr>
              <w:t>Python</w:t>
            </w:r>
          </w:p>
        </w:tc>
      </w:tr>
      <w:tr w:rsidR="007B75F6" w14:paraId="60A482F2" w14:textId="77777777" w:rsidTr="00333F04">
        <w:tc>
          <w:tcPr>
            <w:tcW w:w="2911" w:type="dxa"/>
          </w:tcPr>
          <w:p w14:paraId="2615ADE8" w14:textId="2BF8074F" w:rsidR="007B75F6" w:rsidRPr="0023165A" w:rsidRDefault="00472C6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D34C97" wp14:editId="77280590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20955</wp:posOffset>
                      </wp:positionV>
                      <wp:extent cx="73025" cy="73025"/>
                      <wp:effectExtent l="0" t="0" r="22225" b="2222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4D40" id="Flowchart: Connector 11" o:spid="_x0000_s1026" type="#_x0000_t120" style="position:absolute;margin-left:52.15pt;margin-top:1.65pt;width:5.75pt;height: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64xeg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D5F989" wp14:editId="02E7C2FA">
                      <wp:simplePos x="0" y="0"/>
                      <wp:positionH relativeFrom="column">
                        <wp:posOffset>542925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E28F7" id="Flowchart: Connector 10" o:spid="_x0000_s1026" type="#_x0000_t120" style="position:absolute;margin-left:42.75pt;margin-top:1.65pt;width:5.75pt;height: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LHew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2E6287" wp14:editId="102FA9B2">
                      <wp:simplePos x="0" y="0"/>
                      <wp:positionH relativeFrom="column">
                        <wp:posOffset>1019810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0BDF4" id="Flowchart: Connector 12" o:spid="_x0000_s1026" type="#_x0000_t120" style="position:absolute;margin-left:80.3pt;margin-top:1.65pt;width:5.75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C4C7B6" wp14:editId="0F8DBFFA">
                      <wp:simplePos x="0" y="0"/>
                      <wp:positionH relativeFrom="column">
                        <wp:posOffset>781050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D47CB" id="Flowchart: Connector 13" o:spid="_x0000_s1026" type="#_x0000_t120" style="position:absolute;margin-left:61.5pt;margin-top:1.65pt;width:5.75pt;height: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3C82F8" wp14:editId="4C0A87AD">
                      <wp:simplePos x="0" y="0"/>
                      <wp:positionH relativeFrom="column">
                        <wp:posOffset>899795</wp:posOffset>
                      </wp:positionH>
                      <wp:positionV relativeFrom="page">
                        <wp:posOffset>20955</wp:posOffset>
                      </wp:positionV>
                      <wp:extent cx="73152" cy="73152"/>
                      <wp:effectExtent l="0" t="0" r="22225" b="2222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FBAE2" id="Flowchart: Connector 14" o:spid="_x0000_s1026" type="#_x0000_t120" style="position:absolute;margin-left:70.85pt;margin-top:1.65pt;width:5.75pt;height: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2mewIAAFEFAAAOAAAAZHJzL2Uyb0RvYy54bWysVMFu2zAMvQ/YPwi6r06ydN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z w:val="16"/>
                <w:szCs w:val="16"/>
                <w:lang w:eastAsia="zh-CN"/>
              </w:rPr>
              <w:t>SSIS</w:t>
            </w:r>
          </w:p>
        </w:tc>
        <w:tc>
          <w:tcPr>
            <w:tcW w:w="3357" w:type="dxa"/>
          </w:tcPr>
          <w:p w14:paraId="28BD5927" w14:textId="4BBD918C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C6E325" wp14:editId="4B03D7FB">
                      <wp:simplePos x="0" y="0"/>
                      <wp:positionH relativeFrom="column">
                        <wp:posOffset>840266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9345B" id="Flowchart: Connector 37" o:spid="_x0000_s1026" type="#_x0000_t120" style="position:absolute;margin-left:66.15pt;margin-top:1.4pt;width:5.75pt;height: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L+fA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>
              <w:rPr>
                <w:rFonts w:ascii="Arial" w:hAnsi="Arial" w:cs="Arial"/>
                <w:sz w:val="16"/>
                <w:szCs w:val="16"/>
                <w:lang w:eastAsia="zh-CN"/>
              </w:rPr>
              <w:t>Hive</w:t>
            </w:r>
          </w:p>
        </w:tc>
        <w:tc>
          <w:tcPr>
            <w:tcW w:w="3357" w:type="dxa"/>
          </w:tcPr>
          <w:p w14:paraId="0311E5AB" w14:textId="07C251EE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C5F953" wp14:editId="6D8193BE">
                      <wp:simplePos x="0" y="0"/>
                      <wp:positionH relativeFrom="column">
                        <wp:posOffset>1361440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48" name="Flowchart: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FE91A" id="Flowchart: Connector 48" o:spid="_x0000_s1026" type="#_x0000_t120" style="position:absolute;margin-left:107.2pt;margin-top:1.4pt;width:5.75pt;height: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FC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4A96242" wp14:editId="1F0DDEE1">
                      <wp:simplePos x="0" y="0"/>
                      <wp:positionH relativeFrom="column">
                        <wp:posOffset>1600835</wp:posOffset>
                      </wp:positionH>
                      <wp:positionV relativeFrom="page">
                        <wp:posOffset>21590</wp:posOffset>
                      </wp:positionV>
                      <wp:extent cx="73025" cy="73025"/>
                      <wp:effectExtent l="0" t="0" r="22225" b="22225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302F2" id="Flowchart: Connector 88" o:spid="_x0000_s1026" type="#_x0000_t120" style="position:absolute;margin-left:126.05pt;margin-top:1.7pt;width:5.75pt;height: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qx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80D1880" wp14:editId="722C2524">
                      <wp:simplePos x="0" y="0"/>
                      <wp:positionH relativeFrom="column">
                        <wp:posOffset>1706880</wp:posOffset>
                      </wp:positionH>
                      <wp:positionV relativeFrom="page">
                        <wp:posOffset>21590</wp:posOffset>
                      </wp:positionV>
                      <wp:extent cx="73025" cy="73025"/>
                      <wp:effectExtent l="0" t="0" r="22225" b="22225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EA68B" id="Flowchart: Connector 78" o:spid="_x0000_s1026" type="#_x0000_t120" style="position:absolute;margin-left:134.4pt;margin-top:1.7pt;width:5.7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7F3233" wp14:editId="2299DA41">
                      <wp:simplePos x="0" y="0"/>
                      <wp:positionH relativeFrom="column">
                        <wp:posOffset>1242060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47" name="Flowchart: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58412" id="Flowchart: Connector 47" o:spid="_x0000_s1026" type="#_x0000_t120" style="position:absolute;margin-left:97.8pt;margin-top:1.4pt;width:5.75pt;height: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0l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44FDEA" wp14:editId="0356B2FA">
                      <wp:simplePos x="0" y="0"/>
                      <wp:positionH relativeFrom="column">
                        <wp:posOffset>1477645</wp:posOffset>
                      </wp:positionH>
                      <wp:positionV relativeFrom="page">
                        <wp:posOffset>17780</wp:posOffset>
                      </wp:positionV>
                      <wp:extent cx="73025" cy="73025"/>
                      <wp:effectExtent l="0" t="0" r="22225" b="22225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680D6" id="Flowchart: Connector 50" o:spid="_x0000_s1026" type="#_x0000_t120" style="position:absolute;margin-left:116.35pt;margin-top:1.4pt;width:5.75pt;height: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wjewIAAFEFAAAOAAAAZHJzL2Uyb0RvYy54bWysVFFP3DAMfp+0/xDlfbR34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31203">
              <w:rPr>
                <w:rFonts w:ascii="Arial" w:hAnsi="Arial" w:cs="Arial"/>
                <w:sz w:val="16"/>
                <w:szCs w:val="16"/>
                <w:lang w:eastAsia="zh-CN"/>
              </w:rPr>
              <w:t>C#</w:t>
            </w:r>
          </w:p>
        </w:tc>
      </w:tr>
      <w:tr w:rsidR="007B75F6" w14:paraId="1C3C98ED" w14:textId="77777777" w:rsidTr="00333F04">
        <w:tc>
          <w:tcPr>
            <w:tcW w:w="2911" w:type="dxa"/>
          </w:tcPr>
          <w:p w14:paraId="2240761B" w14:textId="653D2E59" w:rsidR="007B75F6" w:rsidRPr="0023165A" w:rsidRDefault="00B3518E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8F6BA7" wp14:editId="0D577694">
                      <wp:simplePos x="0" y="0"/>
                      <wp:positionH relativeFrom="column">
                        <wp:posOffset>1017436</wp:posOffset>
                      </wp:positionH>
                      <wp:positionV relativeFrom="paragraph">
                        <wp:posOffset>18415</wp:posOffset>
                      </wp:positionV>
                      <wp:extent cx="73025" cy="73025"/>
                      <wp:effectExtent l="0" t="0" r="22225" b="2222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B03AD" id="Flowchart: Connector 4" o:spid="_x0000_s1026" type="#_x0000_t120" style="position:absolute;margin-left:80.1pt;margin-top:1.45pt;width:5.75pt;height: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472C6D"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B327DD" wp14:editId="301CDF9D">
                      <wp:simplePos x="0" y="0"/>
                      <wp:positionH relativeFrom="column">
                        <wp:posOffset>662940</wp:posOffset>
                      </wp:positionH>
                      <wp:positionV relativeFrom="page">
                        <wp:posOffset>402590</wp:posOffset>
                      </wp:positionV>
                      <wp:extent cx="73025" cy="73025"/>
                      <wp:effectExtent l="0" t="0" r="22225" b="2222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6BD36" id="Flowchart: Connector 26" o:spid="_x0000_s1026" type="#_x0000_t120" style="position:absolute;margin-left:52.2pt;margin-top:31.7pt;width:5.75pt;height: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vup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472C6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1DCF00" wp14:editId="5EBB45C0">
                      <wp:simplePos x="0" y="0"/>
                      <wp:positionH relativeFrom="column">
                        <wp:posOffset>662940</wp:posOffset>
                      </wp:positionH>
                      <wp:positionV relativeFrom="page">
                        <wp:posOffset>210185</wp:posOffset>
                      </wp:positionV>
                      <wp:extent cx="73025" cy="73025"/>
                      <wp:effectExtent l="0" t="0" r="22225" b="2222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0C1CC" id="Flowchart: Connector 21" o:spid="_x0000_s1026" type="#_x0000_t120" style="position:absolute;margin-left:52.2pt;margin-top:16.55pt;width:5.75pt;height: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gN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472C6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5DE64" wp14:editId="516FCE09">
                      <wp:simplePos x="0" y="0"/>
                      <wp:positionH relativeFrom="column">
                        <wp:posOffset>662305</wp:posOffset>
                      </wp:positionH>
                      <wp:positionV relativeFrom="page">
                        <wp:posOffset>20320</wp:posOffset>
                      </wp:positionV>
                      <wp:extent cx="73025" cy="73025"/>
                      <wp:effectExtent l="0" t="0" r="22225" b="2222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759F9" id="Flowchart: Connector 16" o:spid="_x0000_s1026" type="#_x0000_t120" style="position:absolute;margin-left:52.15pt;margin-top:1.6pt;width:5.75pt;height: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2V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C10F33" wp14:editId="49400FB4">
                      <wp:simplePos x="0" y="0"/>
                      <wp:positionH relativeFrom="column">
                        <wp:posOffset>899795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3A874" id="Flowchart: Connector 19" o:spid="_x0000_s1026" type="#_x0000_t120" style="position:absolute;margin-left:70.85pt;margin-top:1.6pt;width:5.75pt;height: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F7DDD9" wp14:editId="39A73D77">
                      <wp:simplePos x="0" y="0"/>
                      <wp:positionH relativeFrom="column">
                        <wp:posOffset>781685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8EEA6" id="Flowchart: Connector 18" o:spid="_x0000_s1026" type="#_x0000_t120" style="position:absolute;margin-left:61.55pt;margin-top:1.6pt;width:5.75pt;height: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0Eew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C40FD"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3D96DA" wp14:editId="6E387C34">
                      <wp:simplePos x="0" y="0"/>
                      <wp:positionH relativeFrom="column">
                        <wp:posOffset>539750</wp:posOffset>
                      </wp:positionH>
                      <wp:positionV relativeFrom="page">
                        <wp:posOffset>20320</wp:posOffset>
                      </wp:positionV>
                      <wp:extent cx="73152" cy="73152"/>
                      <wp:effectExtent l="0" t="0" r="22225" b="2222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533C6" id="Flowchart: Connector 15" o:spid="_x0000_s1026" type="#_x0000_t120" style="position:absolute;margin-left:42.5pt;margin-top:1.6pt;width:5.75pt;height: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SSAS</w:t>
            </w:r>
          </w:p>
        </w:tc>
        <w:tc>
          <w:tcPr>
            <w:tcW w:w="3357" w:type="dxa"/>
          </w:tcPr>
          <w:p w14:paraId="1DFF9B6A" w14:textId="74BEA11C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105AB8" wp14:editId="4A100B07">
                      <wp:simplePos x="0" y="0"/>
                      <wp:positionH relativeFrom="column">
                        <wp:posOffset>1173641</wp:posOffset>
                      </wp:positionH>
                      <wp:positionV relativeFrom="paragraph">
                        <wp:posOffset>23495</wp:posOffset>
                      </wp:positionV>
                      <wp:extent cx="73025" cy="73025"/>
                      <wp:effectExtent l="0" t="0" r="22225" b="22225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E6759" id="Flowchart: Connector 56" o:spid="_x0000_s1026" type="#_x0000_t120" style="position:absolute;margin-left:92.4pt;margin-top:1.85pt;width:5.75pt;height: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BD5FC5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SAS</w:t>
            </w:r>
          </w:p>
        </w:tc>
        <w:tc>
          <w:tcPr>
            <w:tcW w:w="3357" w:type="dxa"/>
          </w:tcPr>
          <w:p w14:paraId="71F9EE6C" w14:textId="5EA5F2CD" w:rsidR="007B75F6" w:rsidRPr="0023165A" w:rsidRDefault="00931203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7D172D" wp14:editId="6483F3B1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23495</wp:posOffset>
                      </wp:positionV>
                      <wp:extent cx="73025" cy="73025"/>
                      <wp:effectExtent l="0" t="0" r="22225" b="22225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06483" id="Flowchart: Connector 89" o:spid="_x0000_s1026" type="#_x0000_t120" style="position:absolute;margin-left:126.05pt;margin-top:1.85pt;width:5.75pt;height: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A51F70" wp14:editId="3528B993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01AA1" id="Flowchart: Connector 75" o:spid="_x0000_s1026" type="#_x0000_t120" style="position:absolute;margin-left:134.3pt;margin-top:1.55pt;width:5.75pt;height: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EF1869" wp14:editId="766401EF">
                      <wp:simplePos x="0" y="0"/>
                      <wp:positionH relativeFrom="column">
                        <wp:posOffset>1240790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6" name="Flowchart: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BD383" id="Flowchart: Connector 76" o:spid="_x0000_s1026" type="#_x0000_t120" style="position:absolute;margin-left:97.7pt;margin-top:1.55pt;width:5.75pt;height: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8007B3" wp14:editId="75AB1D3D">
                      <wp:simplePos x="0" y="0"/>
                      <wp:positionH relativeFrom="column">
                        <wp:posOffset>1363980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2466B" id="Flowchart: Connector 77" o:spid="_x0000_s1026" type="#_x0000_t120" style="position:absolute;margin-left:107.4pt;margin-top:1.55pt;width:5.75pt;height: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sZewIAAFEFAAAOAAAAZHJzL2Uyb0RvYy54bWysVFFP3DAMfp+0/xDlfbR3g91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995FC1"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CB0B11" wp14:editId="408DB142">
                      <wp:simplePos x="0" y="0"/>
                      <wp:positionH relativeFrom="column">
                        <wp:posOffset>1478915</wp:posOffset>
                      </wp:positionH>
                      <wp:positionV relativeFrom="page">
                        <wp:posOffset>19685</wp:posOffset>
                      </wp:positionV>
                      <wp:extent cx="73025" cy="73025"/>
                      <wp:effectExtent l="0" t="0" r="22225" b="22225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25E39" id="Flowchart: Connector 79" o:spid="_x0000_s1026" type="#_x0000_t120" style="position:absolute;margin-left:116.45pt;margin-top:1.55pt;width:5.75pt;height: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  <w:lang w:eastAsia="zh-CN"/>
              </w:rPr>
              <w:t>Java</w:t>
            </w:r>
          </w:p>
        </w:tc>
      </w:tr>
      <w:tr w:rsidR="007B75F6" w14:paraId="277AF097" w14:textId="77777777" w:rsidTr="00333F04">
        <w:tc>
          <w:tcPr>
            <w:tcW w:w="2911" w:type="dxa"/>
          </w:tcPr>
          <w:p w14:paraId="5BC380F5" w14:textId="69D37E4D" w:rsidR="007B75F6" w:rsidRPr="0023165A" w:rsidRDefault="00FC40F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62D78F" wp14:editId="16D613CF">
                      <wp:simplePos x="0" y="0"/>
                      <wp:positionH relativeFrom="column">
                        <wp:posOffset>540385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CA260" id="Flowchart: Connector 20" o:spid="_x0000_s1026" type="#_x0000_t120" style="position:absolute;margin-left:42.55pt;margin-top:1.15pt;width:5.75pt;height: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D4E86C" wp14:editId="2DC2B614">
                      <wp:simplePos x="0" y="0"/>
                      <wp:positionH relativeFrom="column">
                        <wp:posOffset>1020445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5A10A" id="Flowchart: Connector 22" o:spid="_x0000_s1026" type="#_x0000_t120" style="position:absolute;margin-left:80.35pt;margin-top:1.15pt;width:5.75pt;height: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1C91D4" wp14:editId="21CFFADA">
                      <wp:simplePos x="0" y="0"/>
                      <wp:positionH relativeFrom="column">
                        <wp:posOffset>781685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97F0F" id="Flowchart: Connector 23" o:spid="_x0000_s1026" type="#_x0000_t120" style="position:absolute;margin-left:61.55pt;margin-top:1.15pt;width:5.75pt;height: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smallCaps/>
                <w:noProof/>
                <w:sz w:val="16"/>
                <w:szCs w:val="16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240FD0" wp14:editId="42D75204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14605</wp:posOffset>
                      </wp:positionV>
                      <wp:extent cx="73152" cy="73152"/>
                      <wp:effectExtent l="0" t="0" r="22225" b="2222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3CBF3" id="Flowchart: Connector 24" o:spid="_x0000_s1026" type="#_x0000_t120" style="position:absolute;margin-left:70.9pt;margin-top:1.15pt;width:5.75pt;height: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281405" w:rsidRPr="0023165A">
              <w:rPr>
                <w:rFonts w:ascii="Arial" w:hAnsi="Arial" w:cs="Arial"/>
                <w:smallCaps/>
                <w:sz w:val="16"/>
                <w:szCs w:val="16"/>
                <w:lang w:val="en-CA"/>
              </w:rPr>
              <w:t>SSRS</w:t>
            </w:r>
          </w:p>
        </w:tc>
        <w:tc>
          <w:tcPr>
            <w:tcW w:w="3357" w:type="dxa"/>
          </w:tcPr>
          <w:p w14:paraId="76370E11" w14:textId="45AB9F5C" w:rsidR="007B75F6" w:rsidRPr="0023165A" w:rsidRDefault="006D2999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4541F7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34D71F1" wp14:editId="29943771">
                      <wp:simplePos x="0" y="0"/>
                      <wp:positionH relativeFrom="column">
                        <wp:posOffset>1068231</wp:posOffset>
                      </wp:positionH>
                      <wp:positionV relativeFrom="page">
                        <wp:posOffset>17145</wp:posOffset>
                      </wp:positionV>
                      <wp:extent cx="73025" cy="73025"/>
                      <wp:effectExtent l="0" t="0" r="22225" b="22225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3EF30" id="Flowchart: Connector 85" o:spid="_x0000_s1026" type="#_x0000_t120" style="position:absolute;margin-left:84.1pt;margin-top:1.35pt;width:5.75pt;height: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" fillcolor="white [3212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ED7BA7">
              <w:rPr>
                <w:rFonts w:ascii="Arial" w:hAnsi="Arial" w:cs="Arial"/>
                <w:sz w:val="16"/>
                <w:szCs w:val="16"/>
                <w:lang w:eastAsia="zh-CN"/>
              </w:rPr>
              <w:t>PowerPivot</w:t>
            </w:r>
          </w:p>
        </w:tc>
        <w:tc>
          <w:tcPr>
            <w:tcW w:w="3357" w:type="dxa"/>
          </w:tcPr>
          <w:p w14:paraId="3923A4ED" w14:textId="127E1541" w:rsidR="007B75F6" w:rsidRPr="0023165A" w:rsidRDefault="00512EEC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0B95DC9" wp14:editId="0C72D145">
                      <wp:simplePos x="0" y="0"/>
                      <wp:positionH relativeFrom="column">
                        <wp:posOffset>1242695</wp:posOffset>
                      </wp:positionH>
                      <wp:positionV relativeFrom="page">
                        <wp:posOffset>15240</wp:posOffset>
                      </wp:positionV>
                      <wp:extent cx="73025" cy="73025"/>
                      <wp:effectExtent l="0" t="0" r="22225" b="22225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CB9F7" id="Flowchart: Connector 80" o:spid="_x0000_s1026" type="#_x0000_t120" style="position:absolute;margin-left:97.85pt;margin-top:1.2pt;width:5.75pt;height: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Vy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35225B5" wp14:editId="2BD2F931">
                      <wp:simplePos x="0" y="0"/>
                      <wp:positionH relativeFrom="column">
                        <wp:posOffset>1362075</wp:posOffset>
                      </wp:positionH>
                      <wp:positionV relativeFrom="page">
                        <wp:posOffset>15240</wp:posOffset>
                      </wp:positionV>
                      <wp:extent cx="73025" cy="73025"/>
                      <wp:effectExtent l="0" t="0" r="22225" b="22225"/>
                      <wp:wrapNone/>
                      <wp:docPr id="81" name="Flowchart: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A9683" id="Flowchart: Connector 81" o:spid="_x0000_s1026" type="#_x0000_t120" style="position:absolute;margin-left:107.25pt;margin-top:1.2pt;width:5.75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6H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00B01F2" wp14:editId="57AE9E52">
                      <wp:simplePos x="0" y="0"/>
                      <wp:positionH relativeFrom="column">
                        <wp:posOffset>1480820</wp:posOffset>
                      </wp:positionH>
                      <wp:positionV relativeFrom="page">
                        <wp:posOffset>13970</wp:posOffset>
                      </wp:positionV>
                      <wp:extent cx="73025" cy="73025"/>
                      <wp:effectExtent l="0" t="0" r="22225" b="22225"/>
                      <wp:wrapNone/>
                      <wp:docPr id="82" name="Flowchart: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12966" id="Flowchart: Connector 82" o:spid="_x0000_s1026" type="#_x0000_t120" style="position:absolute;margin-left:116.6pt;margin-top:1.1pt;width:5.75pt;height: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0287369" wp14:editId="669F2993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14605</wp:posOffset>
                      </wp:positionV>
                      <wp:extent cx="73025" cy="73025"/>
                      <wp:effectExtent l="0" t="0" r="22225" b="22225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678B6" id="Flowchart: Connector 83" o:spid="_x0000_s1026" type="#_x0000_t120" style="position:absolute;margin-left:134.4pt;margin-top:1.15pt;width:5.75pt;height: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12EEC">
              <w:rPr>
                <w:rFonts w:ascii="Arial" w:hAnsi="Arial" w:cs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9B59FBE" wp14:editId="29A2D2D7">
                      <wp:simplePos x="0" y="0"/>
                      <wp:positionH relativeFrom="column">
                        <wp:posOffset>1600200</wp:posOffset>
                      </wp:positionH>
                      <wp:positionV relativeFrom="page">
                        <wp:posOffset>15875</wp:posOffset>
                      </wp:positionV>
                      <wp:extent cx="73025" cy="73025"/>
                      <wp:effectExtent l="0" t="0" r="22225" b="22225"/>
                      <wp:wrapNone/>
                      <wp:docPr id="84" name="Flowchart: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B5D18" id="Flowchart: Connector 84" o:spid="_x0000_s1026" type="#_x0000_t120" style="position:absolute;margin-left:126pt;margin-top:1.25pt;width:5.75pt;height: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F6070D">
              <w:rPr>
                <w:rFonts w:ascii="Arial" w:hAnsi="Arial" w:cs="Arial"/>
                <w:smallCaps/>
                <w:sz w:val="16"/>
                <w:szCs w:val="16"/>
              </w:rPr>
              <w:t>VBA</w:t>
            </w:r>
          </w:p>
        </w:tc>
      </w:tr>
      <w:tr w:rsidR="007B75F6" w14:paraId="11BC3EFF" w14:textId="77777777" w:rsidTr="00333F04">
        <w:tc>
          <w:tcPr>
            <w:tcW w:w="2911" w:type="dxa"/>
          </w:tcPr>
          <w:p w14:paraId="326C9830" w14:textId="3117169D" w:rsidR="007B75F6" w:rsidRPr="0023165A" w:rsidRDefault="00FC40FD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B5797">
              <w:rPr>
                <w:rFonts w:ascii="Arial" w:hAnsi="Arial"/>
                <w:smallCap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DAA287" wp14:editId="667F4025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15240</wp:posOffset>
                      </wp:positionV>
                      <wp:extent cx="73152" cy="73152"/>
                      <wp:effectExtent l="0" t="0" r="22225" b="2222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F3760" id="Flowchart: Connector 3" o:spid="_x0000_s1026" type="#_x0000_t120" style="position:absolute;margin-left:80.35pt;margin-top:1.2pt;width:5.75pt;height: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ED181F" wp14:editId="3ACCB491">
                      <wp:simplePos x="0" y="0"/>
                      <wp:positionH relativeFrom="column">
                        <wp:posOffset>900430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52000">
                                    <a:schemeClr val="accent1"/>
                                  </a:gs>
                                  <a:gs pos="48000">
                                    <a:schemeClr val="bg1"/>
                                  </a:gs>
                                  <a:gs pos="49000">
                                    <a:schemeClr val="accent1">
                                      <a:lumMod val="67000"/>
                                    </a:schemeClr>
                                  </a:gs>
                                  <a:gs pos="49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5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0800000" scaled="0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16064" id="Flowchart: Connector 27" o:spid="_x0000_s1026" type="#_x0000_t120" style="position:absolute;margin-left:70.9pt;margin-top:1.3pt;width:5.75pt;height: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" fillcolor="white [3212]" strokecolor="#1f4d78 [1604]" strokeweight="1pt">
                      <v:fill color2="#5b9bd5 [3204]" rotate="t" angle="270" colors="0 white;31457f white;32113f #2a69a2;32113f #609ed6;.5 #9dc3e6" focus="100%" type="gradient">
                        <o:fill v:ext="view" type="gradientUnscaled"/>
                      </v:fill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B002EE" wp14:editId="5A37F272">
                      <wp:simplePos x="0" y="0"/>
                      <wp:positionH relativeFrom="column">
                        <wp:posOffset>779780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2EC06" id="Flowchart: Connector 28" o:spid="_x0000_s1026" type="#_x0000_t120" style="position:absolute;margin-left:61.4pt;margin-top:1.3pt;width:5.75pt;height: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FC40FD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59133D" wp14:editId="2F5CDC1A">
                      <wp:simplePos x="0" y="0"/>
                      <wp:positionH relativeFrom="column">
                        <wp:posOffset>540385</wp:posOffset>
                      </wp:positionH>
                      <wp:positionV relativeFrom="page">
                        <wp:posOffset>16510</wp:posOffset>
                      </wp:positionV>
                      <wp:extent cx="73152" cy="73152"/>
                      <wp:effectExtent l="0" t="0" r="22225" b="2222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7315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6C75A" id="Flowchart: Connector 25" o:spid="_x0000_s1026" type="#_x0000_t120" style="position:absolute;margin-left:42.55pt;margin-top:1.3pt;width:5.75pt;height: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752D21">
              <w:rPr>
                <w:rFonts w:ascii="Arial" w:hAnsi="Arial" w:cs="Arial"/>
                <w:sz w:val="16"/>
                <w:szCs w:val="16"/>
                <w:lang w:eastAsia="zh-CN"/>
              </w:rPr>
              <w:t>Big Data</w:t>
            </w:r>
          </w:p>
        </w:tc>
        <w:tc>
          <w:tcPr>
            <w:tcW w:w="3357" w:type="dxa"/>
          </w:tcPr>
          <w:p w14:paraId="0B174048" w14:textId="3EAA42E5" w:rsidR="007B75F6" w:rsidRPr="0023165A" w:rsidRDefault="00913EF6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64FCDC9" wp14:editId="18749F60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18415</wp:posOffset>
                      </wp:positionV>
                      <wp:extent cx="73025" cy="73025"/>
                      <wp:effectExtent l="0" t="0" r="22225" b="22225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C5145" id="Flowchart: Connector 51" o:spid="_x0000_s1026" type="#_x0000_t120" style="position:absolute;margin-left:92.55pt;margin-top:1.45pt;width:5.75pt;height: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ED7BA7">
              <w:rPr>
                <w:rFonts w:ascii="Arial" w:hAnsi="Arial" w:cs="Arial"/>
                <w:sz w:val="16"/>
                <w:szCs w:val="16"/>
                <w:lang w:eastAsia="zh-CN"/>
              </w:rPr>
              <w:t>Tableau</w:t>
            </w:r>
          </w:p>
        </w:tc>
        <w:tc>
          <w:tcPr>
            <w:tcW w:w="3357" w:type="dxa"/>
          </w:tcPr>
          <w:p w14:paraId="1609D1A4" w14:textId="5A1156BC" w:rsidR="007B75F6" w:rsidRPr="0023165A" w:rsidRDefault="00995FC1" w:rsidP="0046164C">
            <w:pPr>
              <w:spacing w:after="120"/>
              <w:rPr>
                <w:rFonts w:ascii="Arial" w:hAnsi="Arial" w:cs="Arial"/>
                <w:smallCaps/>
                <w:sz w:val="16"/>
                <w:szCs w:val="16"/>
                <w:lang w:val="en-CA"/>
              </w:rPr>
            </w:pP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EAC6ABC" wp14:editId="030ACBCA">
                      <wp:simplePos x="0" y="0"/>
                      <wp:positionH relativeFrom="column">
                        <wp:posOffset>1710055</wp:posOffset>
                      </wp:positionH>
                      <wp:positionV relativeFrom="page">
                        <wp:posOffset>17145</wp:posOffset>
                      </wp:positionV>
                      <wp:extent cx="73025" cy="73025"/>
                      <wp:effectExtent l="0" t="0" r="22225" b="22225"/>
                      <wp:wrapNone/>
                      <wp:docPr id="74" name="Flowchart: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7DFBA" id="Flowchart: Connector 74" o:spid="_x0000_s1026" type="#_x0000_t120" style="position:absolute;margin-left:134.65pt;margin-top:1.35pt;width:5.75pt;height: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96C047F" wp14:editId="657EFF63">
                      <wp:simplePos x="0" y="0"/>
                      <wp:positionH relativeFrom="column">
                        <wp:posOffset>1240155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3D451" id="Flowchart: Connector 70" o:spid="_x0000_s1026" type="#_x0000_t120" style="position:absolute;margin-left:97.65pt;margin-top:1.3pt;width:5.75pt;height: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i9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541713" wp14:editId="54185C2B">
                      <wp:simplePos x="0" y="0"/>
                      <wp:positionH relativeFrom="column">
                        <wp:posOffset>1360805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5465" id="Flowchart: Connector 71" o:spid="_x0000_s1026" type="#_x0000_t120" style="position:absolute;margin-left:107.15pt;margin-top:1.3pt;width:5.75pt;height: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NI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C4C8C8C" wp14:editId="4594CA58">
                      <wp:simplePos x="0" y="0"/>
                      <wp:positionH relativeFrom="column">
                        <wp:posOffset>1479550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F7229" id="Flowchart: Connector 72" o:spid="_x0000_s1026" type="#_x0000_t120" style="position:absolute;margin-left:116.5pt;margin-top:1.3pt;width:5.75pt;height: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Pr="00995FC1">
              <w:rPr>
                <w:rFonts w:ascii="Arial" w:hAnsi="Arial" w:cs="Arial"/>
                <w:noProof/>
                <w:sz w:val="16"/>
                <w:szCs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9FE049B" wp14:editId="78235AF2">
                      <wp:simplePos x="0" y="0"/>
                      <wp:positionH relativeFrom="column">
                        <wp:posOffset>1598930</wp:posOffset>
                      </wp:positionH>
                      <wp:positionV relativeFrom="page">
                        <wp:posOffset>16510</wp:posOffset>
                      </wp:positionV>
                      <wp:extent cx="73025" cy="73025"/>
                      <wp:effectExtent l="0" t="0" r="22225" b="22225"/>
                      <wp:wrapNone/>
                      <wp:docPr id="73" name="Flowchart: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73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E21AD" id="Flowchart: Connector 73" o:spid="_x0000_s1026" type="#_x0000_t120" style="position:absolute;margin-left:125.9pt;margin-top:1.3pt;width:5.75pt;height: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" fillcolor="#5b9bd5 [3204]" strokecolor="#1f4d78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  <w:r w:rsidR="00592B7A" w:rsidRPr="0023165A">
              <w:rPr>
                <w:rFonts w:ascii="Arial" w:hAnsi="Arial" w:cs="Arial"/>
                <w:sz w:val="16"/>
                <w:szCs w:val="16"/>
                <w:lang w:eastAsia="zh-CN"/>
              </w:rPr>
              <w:t>Logical Problem Solver</w:t>
            </w:r>
          </w:p>
        </w:tc>
      </w:tr>
    </w:tbl>
    <w:p w14:paraId="462C1634" w14:textId="1D5A94F9" w:rsidR="00186BF3" w:rsidRPr="00754A2D" w:rsidRDefault="00186BF3" w:rsidP="002954EA">
      <w:pPr>
        <w:spacing w:before="360" w:after="120"/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Other </w:t>
      </w:r>
      <w:r w:rsidR="00D639A6"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>Skills</w:t>
      </w: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</w:t>
      </w:r>
      <w:r w:rsidR="009469A9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</w:t>
      </w:r>
      <w:r w:rsidR="00CF1ED9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</w:t>
      </w:r>
    </w:p>
    <w:p w14:paraId="03BB4571" w14:textId="45333459" w:rsidR="003A755E" w:rsidRPr="00754A2D" w:rsidRDefault="00B356A2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Oracle, DB2</w:t>
      </w:r>
    </w:p>
    <w:p w14:paraId="159B4957" w14:textId="05A616D3" w:rsidR="00B356A2" w:rsidRPr="00754A2D" w:rsidRDefault="00B356A2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JavaScript, jQuery, ASP.Net</w:t>
      </w:r>
    </w:p>
    <w:p w14:paraId="7BDFBDF1" w14:textId="5A3843E0" w:rsidR="00B356A2" w:rsidRPr="00754A2D" w:rsidRDefault="008519A5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 xml:space="preserve">EDPP, </w:t>
      </w:r>
      <w:r w:rsidR="006A04F1" w:rsidRPr="00754A2D">
        <w:rPr>
          <w:rFonts w:ascii="Garamond" w:hAnsi="Garamond"/>
          <w:sz w:val="22"/>
          <w:szCs w:val="22"/>
        </w:rPr>
        <w:t>HDFS</w:t>
      </w:r>
      <w:r w:rsidR="002A033B" w:rsidRPr="00754A2D">
        <w:rPr>
          <w:rFonts w:ascii="Garamond" w:hAnsi="Garamond"/>
          <w:sz w:val="22"/>
          <w:szCs w:val="22"/>
        </w:rPr>
        <w:t xml:space="preserve">, </w:t>
      </w:r>
      <w:r w:rsidR="00B356A2" w:rsidRPr="00754A2D">
        <w:rPr>
          <w:rFonts w:ascii="Garamond" w:hAnsi="Garamond"/>
          <w:sz w:val="22"/>
          <w:szCs w:val="22"/>
        </w:rPr>
        <w:t xml:space="preserve">Podium, </w:t>
      </w:r>
      <w:r w:rsidR="00B20C2E" w:rsidRPr="00754A2D">
        <w:rPr>
          <w:rFonts w:ascii="Garamond" w:hAnsi="Garamond"/>
          <w:sz w:val="22"/>
          <w:szCs w:val="22"/>
        </w:rPr>
        <w:t>HBase, Pig</w:t>
      </w:r>
      <w:r w:rsidR="00DC1C6E" w:rsidRPr="00754A2D">
        <w:rPr>
          <w:rFonts w:ascii="Garamond" w:hAnsi="Garamond"/>
          <w:sz w:val="22"/>
          <w:szCs w:val="22"/>
        </w:rPr>
        <w:t xml:space="preserve"> Latin</w:t>
      </w:r>
      <w:r w:rsidR="00B20C2E" w:rsidRPr="00754A2D">
        <w:rPr>
          <w:rFonts w:ascii="Garamond" w:hAnsi="Garamond"/>
          <w:sz w:val="22"/>
          <w:szCs w:val="22"/>
        </w:rPr>
        <w:t xml:space="preserve">, </w:t>
      </w:r>
      <w:r w:rsidR="00706A7A" w:rsidRPr="00754A2D">
        <w:rPr>
          <w:rFonts w:ascii="Garamond" w:hAnsi="Garamond"/>
          <w:sz w:val="22"/>
          <w:szCs w:val="22"/>
        </w:rPr>
        <w:t>Jenkins</w:t>
      </w:r>
    </w:p>
    <w:p w14:paraId="21A7D95B" w14:textId="586C1957" w:rsidR="00706A7A" w:rsidRPr="00754A2D" w:rsidRDefault="00706A7A" w:rsidP="00F27DD3">
      <w:pPr>
        <w:pStyle w:val="ListParagraph"/>
        <w:numPr>
          <w:ilvl w:val="0"/>
          <w:numId w:val="41"/>
        </w:numPr>
        <w:ind w:left="720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>Confluence, Jira, TFS, B</w:t>
      </w:r>
      <w:r w:rsidR="00DD29A9" w:rsidRPr="00754A2D">
        <w:rPr>
          <w:rFonts w:ascii="Garamond" w:hAnsi="Garamond"/>
          <w:sz w:val="22"/>
          <w:szCs w:val="22"/>
        </w:rPr>
        <w:t>itbucket</w:t>
      </w:r>
      <w:r w:rsidR="007E6970" w:rsidRPr="00754A2D">
        <w:rPr>
          <w:rFonts w:ascii="Garamond" w:hAnsi="Garamond"/>
          <w:sz w:val="22"/>
          <w:szCs w:val="22"/>
        </w:rPr>
        <w:t>, Git</w:t>
      </w:r>
    </w:p>
    <w:p w14:paraId="2065470C" w14:textId="77777777" w:rsidR="006623E8" w:rsidRDefault="006623E8" w:rsidP="00103F6C">
      <w:pPr>
        <w:tabs>
          <w:tab w:val="right" w:pos="9360"/>
        </w:tabs>
        <w:rPr>
          <w:rFonts w:ascii="Garamond" w:hAnsi="Garamond"/>
          <w:sz w:val="22"/>
          <w:szCs w:val="22"/>
        </w:rPr>
      </w:pPr>
    </w:p>
    <w:p w14:paraId="3CC825F5" w14:textId="055B735C" w:rsidR="00103F6C" w:rsidRPr="00754A2D" w:rsidRDefault="00103F6C" w:rsidP="00103F6C">
      <w:pPr>
        <w:tabs>
          <w:tab w:val="right" w:pos="9360"/>
        </w:tabs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sz w:val="22"/>
          <w:szCs w:val="22"/>
        </w:rPr>
        <w:tab/>
      </w:r>
    </w:p>
    <w:p w14:paraId="656509A2" w14:textId="472B92AB" w:rsidR="00C318E2" w:rsidRPr="00754A2D" w:rsidRDefault="00F96A45" w:rsidP="00862748">
      <w:pPr>
        <w:tabs>
          <w:tab w:val="right" w:pos="9360"/>
        </w:tabs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>Experience</w:t>
      </w:r>
      <w:r w:rsidR="00760EBD" w:rsidRPr="00D126E4">
        <w:rPr>
          <w:rFonts w:ascii="Garamond" w:eastAsia="Dotum" w:hAnsi="Garamond" w:cs="Futura Medium"/>
          <w:b/>
          <w:color w:val="000000" w:themeColor="text1"/>
          <w:szCs w:val="22"/>
        </w:rPr>
        <w:t xml:space="preserve">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</w:t>
      </w:r>
      <w:r w:rsidR="001E48AC"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</w:t>
      </w:r>
      <w:r w:rsidR="00CF1ED9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</w:t>
      </w:r>
    </w:p>
    <w:p w14:paraId="7782AA42" w14:textId="0AE2E7EA" w:rsidR="005C6705" w:rsidRPr="00754A2D" w:rsidRDefault="005C6705" w:rsidP="005C6705">
      <w:pPr>
        <w:rPr>
          <w:rFonts w:ascii="Garamond" w:hAnsi="Garamond"/>
          <w:sz w:val="22"/>
          <w:szCs w:val="22"/>
        </w:rPr>
      </w:pPr>
    </w:p>
    <w:p w14:paraId="601BDC7B" w14:textId="7070D9C4" w:rsidR="007A0895" w:rsidRPr="00754A2D" w:rsidRDefault="007A0895" w:rsidP="007A0895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>TD Bank, D&amp;A EETS, Senior IT Data 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CF1ED9">
        <w:rPr>
          <w:rFonts w:ascii="Garamond" w:hAnsi="Garamond" w:cstheme="minorHAnsi"/>
          <w:b/>
          <w:sz w:val="22"/>
          <w:szCs w:val="22"/>
        </w:rPr>
        <w:t xml:space="preserve">  </w:t>
      </w:r>
      <w:r w:rsidR="0095270D">
        <w:rPr>
          <w:rFonts w:ascii="Garamond" w:hAnsi="Garamond" w:cstheme="minorHAnsi"/>
          <w:b/>
          <w:sz w:val="22"/>
          <w:szCs w:val="22"/>
        </w:rPr>
        <w:t xml:space="preserve">   </w:t>
      </w:r>
      <w:r w:rsidR="00CF1ED9">
        <w:rPr>
          <w:rFonts w:ascii="Garamond" w:hAnsi="Garamond" w:cstheme="minorHAnsi"/>
          <w:b/>
          <w:sz w:val="22"/>
          <w:szCs w:val="22"/>
        </w:rPr>
        <w:t xml:space="preserve"> 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Feb. 2019 – Present                                              </w:t>
      </w:r>
    </w:p>
    <w:p w14:paraId="27E64EC0" w14:textId="588D3EBE" w:rsidR="007A0895" w:rsidRPr="00754A2D" w:rsidRDefault="00D126E4" w:rsidP="007A0895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Creating</w:t>
      </w:r>
      <w:r w:rsidR="00924924" w:rsidRPr="00754A2D">
        <w:rPr>
          <w:rFonts w:ascii="Garamond" w:hAnsi="Garamond" w:cstheme="minorHAnsi"/>
          <w:sz w:val="22"/>
          <w:szCs w:val="22"/>
        </w:rPr>
        <w:t xml:space="preserve"> Taxonomy project design for CMOD, FileNet</w:t>
      </w:r>
      <w:r w:rsidR="00C11687">
        <w:rPr>
          <w:rFonts w:ascii="Garamond" w:hAnsi="Garamond" w:cstheme="minorHAnsi"/>
          <w:sz w:val="22"/>
          <w:szCs w:val="22"/>
        </w:rPr>
        <w:t>.</w:t>
      </w:r>
    </w:p>
    <w:p w14:paraId="30997DD1" w14:textId="4E7D8728" w:rsidR="007A0895" w:rsidRPr="00754A2D" w:rsidRDefault="00D126E4" w:rsidP="007A0895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Design</w:t>
      </w:r>
      <w:r w:rsidR="006623E8">
        <w:rPr>
          <w:rFonts w:ascii="Garamond" w:hAnsi="Garamond" w:cstheme="minorHAnsi"/>
          <w:sz w:val="22"/>
          <w:szCs w:val="22"/>
        </w:rPr>
        <w:t>ing</w:t>
      </w:r>
      <w:r>
        <w:rPr>
          <w:rFonts w:ascii="Garamond" w:hAnsi="Garamond" w:cstheme="minorHAnsi"/>
          <w:sz w:val="22"/>
          <w:szCs w:val="22"/>
        </w:rPr>
        <w:t xml:space="preserve"> and develop</w:t>
      </w:r>
      <w:r w:rsidR="006623E8">
        <w:rPr>
          <w:rFonts w:ascii="Garamond" w:hAnsi="Garamond" w:cstheme="minorHAnsi"/>
          <w:sz w:val="22"/>
          <w:szCs w:val="22"/>
        </w:rPr>
        <w:t>ing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5F38E4" w:rsidRPr="00754A2D">
        <w:rPr>
          <w:rFonts w:ascii="Garamond" w:hAnsi="Garamond" w:cstheme="minorHAnsi"/>
          <w:sz w:val="22"/>
          <w:szCs w:val="22"/>
        </w:rPr>
        <w:t>Content Metadata Enhancer (CME) in SQL Server 2016</w:t>
      </w:r>
      <w:r w:rsidR="007A0895" w:rsidRPr="00754A2D">
        <w:rPr>
          <w:rFonts w:ascii="Garamond" w:hAnsi="Garamond" w:cstheme="minorHAnsi"/>
          <w:sz w:val="22"/>
          <w:szCs w:val="22"/>
        </w:rPr>
        <w:t>.</w:t>
      </w:r>
    </w:p>
    <w:p w14:paraId="0B7C9930" w14:textId="77777777" w:rsidR="007A0895" w:rsidRPr="00754A2D" w:rsidRDefault="007A0895" w:rsidP="007A0895">
      <w:pPr>
        <w:rPr>
          <w:rFonts w:ascii="Garamond" w:hAnsi="Garamond" w:cstheme="minorHAnsi"/>
          <w:sz w:val="22"/>
          <w:szCs w:val="22"/>
        </w:rPr>
      </w:pPr>
    </w:p>
    <w:p w14:paraId="7B020833" w14:textId="4636461A" w:rsidR="005C6705" w:rsidRPr="00754A2D" w:rsidRDefault="005C6705" w:rsidP="005C6705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 xml:space="preserve">TD Bank, </w:t>
      </w:r>
      <w:r w:rsidR="00115203" w:rsidRPr="00754A2D">
        <w:rPr>
          <w:rFonts w:ascii="Garamond" w:hAnsi="Garamond" w:cstheme="minorHAnsi"/>
          <w:b/>
          <w:sz w:val="22"/>
          <w:szCs w:val="22"/>
        </w:rPr>
        <w:t xml:space="preserve">CTS, </w:t>
      </w:r>
      <w:r w:rsidR="0010184B" w:rsidRPr="00754A2D">
        <w:rPr>
          <w:rFonts w:ascii="Garamond" w:hAnsi="Garamond" w:cstheme="minorHAnsi"/>
          <w:b/>
          <w:sz w:val="22"/>
          <w:szCs w:val="22"/>
        </w:rPr>
        <w:t>Senior IT Data 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              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Apr. 2017 – </w:t>
      </w:r>
      <w:r w:rsidR="007A0895" w:rsidRPr="00754A2D">
        <w:rPr>
          <w:rFonts w:ascii="Garamond" w:hAnsi="Garamond" w:cstheme="minorHAnsi"/>
          <w:b/>
          <w:sz w:val="22"/>
          <w:szCs w:val="22"/>
        </w:rPr>
        <w:t>Feb. 2019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34E1C01F" w14:textId="74D8E168" w:rsidR="00C43BAD" w:rsidRPr="00754A2D" w:rsidRDefault="00C43BAD" w:rsidP="00B4151F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Team lead for various projects</w:t>
      </w:r>
      <w:r w:rsidR="00D126E4">
        <w:rPr>
          <w:rFonts w:ascii="Garamond" w:hAnsi="Garamond" w:cstheme="minorHAnsi"/>
          <w:sz w:val="22"/>
          <w:szCs w:val="22"/>
        </w:rPr>
        <w:t xml:space="preserve"> which</w:t>
      </w:r>
      <w:r w:rsidRPr="00754A2D">
        <w:rPr>
          <w:rFonts w:ascii="Garamond" w:hAnsi="Garamond" w:cstheme="minorHAnsi"/>
          <w:sz w:val="22"/>
          <w:szCs w:val="22"/>
        </w:rPr>
        <w:t xml:space="preserve"> work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on the full project cycle including estimation, documentation, design, collaboration, coding, testing and deployment</w:t>
      </w:r>
      <w:r w:rsidR="004506F4" w:rsidRPr="00754A2D">
        <w:rPr>
          <w:rFonts w:ascii="Garamond" w:hAnsi="Garamond" w:cstheme="minorHAnsi"/>
          <w:sz w:val="22"/>
          <w:szCs w:val="22"/>
        </w:rPr>
        <w:t>.</w:t>
      </w:r>
    </w:p>
    <w:p w14:paraId="53943236" w14:textId="091BE835" w:rsidR="00C43BAD" w:rsidRPr="00754A2D" w:rsidRDefault="00C43BAD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Work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on the data warehouse and data mart using Microsoft tools</w:t>
      </w:r>
      <w:r w:rsidR="00D126E4">
        <w:rPr>
          <w:rFonts w:ascii="Garamond" w:hAnsi="Garamond" w:cstheme="minorHAnsi"/>
          <w:sz w:val="22"/>
          <w:szCs w:val="22"/>
        </w:rPr>
        <w:t>;</w:t>
      </w:r>
      <w:r w:rsidRPr="00754A2D">
        <w:rPr>
          <w:rFonts w:ascii="Garamond" w:hAnsi="Garamond" w:cstheme="minorHAnsi"/>
          <w:sz w:val="22"/>
          <w:szCs w:val="22"/>
        </w:rPr>
        <w:t xml:space="preserve"> </w:t>
      </w:r>
      <w:r w:rsidR="00C11687">
        <w:rPr>
          <w:rFonts w:ascii="Garamond" w:hAnsi="Garamond" w:cstheme="minorHAnsi"/>
          <w:sz w:val="22"/>
          <w:szCs w:val="22"/>
        </w:rPr>
        <w:t>created</w:t>
      </w:r>
      <w:r w:rsidRPr="00754A2D">
        <w:rPr>
          <w:rFonts w:ascii="Garamond" w:hAnsi="Garamond" w:cstheme="minorHAnsi"/>
          <w:sz w:val="22"/>
          <w:szCs w:val="22"/>
        </w:rPr>
        <w:t xml:space="preserve"> and maintain</w:t>
      </w:r>
      <w:r w:rsidR="00C11687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SSIS, SSAS, SSRS packages and ASP .NET applications</w:t>
      </w:r>
      <w:r w:rsidR="00E1628B" w:rsidRPr="00754A2D">
        <w:rPr>
          <w:rFonts w:ascii="Garamond" w:hAnsi="Garamond" w:cstheme="minorHAnsi"/>
          <w:sz w:val="22"/>
          <w:szCs w:val="22"/>
        </w:rPr>
        <w:t xml:space="preserve">; </w:t>
      </w:r>
      <w:bookmarkStart w:id="0" w:name="_Hlk532404418"/>
      <w:r w:rsidR="00C11687">
        <w:rPr>
          <w:rFonts w:ascii="Garamond" w:hAnsi="Garamond" w:cstheme="minorHAnsi"/>
          <w:sz w:val="22"/>
          <w:szCs w:val="22"/>
        </w:rPr>
        <w:t>performed</w:t>
      </w:r>
      <w:r w:rsidR="00E1628B" w:rsidRPr="00754A2D">
        <w:rPr>
          <w:rFonts w:ascii="Garamond" w:hAnsi="Garamond" w:cstheme="minorHAnsi"/>
          <w:sz w:val="22"/>
          <w:szCs w:val="22"/>
        </w:rPr>
        <w:t xml:space="preserve"> </w:t>
      </w:r>
      <w:r w:rsidR="008F3169" w:rsidRPr="00754A2D">
        <w:rPr>
          <w:rFonts w:ascii="Garamond" w:hAnsi="Garamond" w:cstheme="minorHAnsi"/>
          <w:sz w:val="22"/>
          <w:szCs w:val="22"/>
        </w:rPr>
        <w:t xml:space="preserve">EDPP data </w:t>
      </w:r>
      <w:r w:rsidR="00E1628B" w:rsidRPr="00754A2D">
        <w:rPr>
          <w:rFonts w:ascii="Garamond" w:hAnsi="Garamond" w:cstheme="minorHAnsi"/>
          <w:sz w:val="22"/>
          <w:szCs w:val="22"/>
        </w:rPr>
        <w:t>ingest</w:t>
      </w:r>
      <w:r w:rsidR="00535AC8" w:rsidRPr="00754A2D">
        <w:rPr>
          <w:rFonts w:ascii="Garamond" w:hAnsi="Garamond" w:cstheme="minorHAnsi"/>
          <w:sz w:val="22"/>
          <w:szCs w:val="22"/>
        </w:rPr>
        <w:t>ion and extractio</w:t>
      </w:r>
      <w:r w:rsidR="008F3169" w:rsidRPr="00754A2D">
        <w:rPr>
          <w:rFonts w:ascii="Garamond" w:hAnsi="Garamond" w:cstheme="minorHAnsi"/>
          <w:sz w:val="22"/>
          <w:szCs w:val="22"/>
        </w:rPr>
        <w:t>n</w:t>
      </w:r>
      <w:r w:rsidR="00EE59D6" w:rsidRPr="00754A2D">
        <w:rPr>
          <w:rFonts w:ascii="Garamond" w:hAnsi="Garamond" w:cstheme="minorHAnsi"/>
          <w:sz w:val="22"/>
          <w:szCs w:val="22"/>
        </w:rPr>
        <w:t>.</w:t>
      </w:r>
      <w:bookmarkEnd w:id="0"/>
    </w:p>
    <w:p w14:paraId="7757305C" w14:textId="5E9CB00D" w:rsidR="00C43BAD" w:rsidRPr="00754A2D" w:rsidRDefault="00C11687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Built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tools to monitor databases space usages and SQL agent jobs’ status, </w:t>
      </w:r>
      <w:r>
        <w:rPr>
          <w:rFonts w:ascii="Garamond" w:hAnsi="Garamond" w:cstheme="minorHAnsi"/>
          <w:sz w:val="22"/>
          <w:szCs w:val="22"/>
        </w:rPr>
        <w:t>helped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team </w:t>
      </w:r>
      <w:r w:rsidR="0095270D">
        <w:rPr>
          <w:rFonts w:ascii="Garamond" w:hAnsi="Garamond" w:cstheme="minorHAnsi"/>
          <w:sz w:val="22"/>
          <w:szCs w:val="22"/>
        </w:rPr>
        <w:t>perform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support more efficiently. </w:t>
      </w:r>
    </w:p>
    <w:p w14:paraId="66E72517" w14:textId="56C761C2" w:rsidR="00C43BAD" w:rsidRPr="00754A2D" w:rsidRDefault="006623E8" w:rsidP="00B4151F">
      <w:pPr>
        <w:pStyle w:val="ListParagraph"/>
        <w:numPr>
          <w:ilvl w:val="0"/>
          <w:numId w:val="46"/>
        </w:numPr>
        <w:spacing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Examined applications and a</w:t>
      </w:r>
      <w:r w:rsidR="00D126E4">
        <w:rPr>
          <w:rFonts w:ascii="Garamond" w:hAnsi="Garamond" w:cstheme="minorHAnsi"/>
          <w:sz w:val="22"/>
          <w:szCs w:val="22"/>
        </w:rPr>
        <w:t>dvised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team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95270D">
        <w:rPr>
          <w:rFonts w:ascii="Garamond" w:hAnsi="Garamond" w:cstheme="minorHAnsi"/>
          <w:sz w:val="22"/>
          <w:szCs w:val="22"/>
        </w:rPr>
        <w:t>on how to make</w:t>
      </w:r>
      <w:r w:rsidR="00C43BAD" w:rsidRPr="00754A2D">
        <w:rPr>
          <w:rFonts w:ascii="Garamond" w:hAnsi="Garamond" w:cstheme="minorHAnsi"/>
          <w:sz w:val="22"/>
          <w:szCs w:val="22"/>
        </w:rPr>
        <w:t xml:space="preserve"> applications more efficient and easier to support</w:t>
      </w:r>
      <w:r>
        <w:rPr>
          <w:rFonts w:ascii="Garamond" w:hAnsi="Garamond" w:cstheme="minorHAnsi"/>
          <w:sz w:val="22"/>
          <w:szCs w:val="22"/>
        </w:rPr>
        <w:t>.</w:t>
      </w:r>
    </w:p>
    <w:p w14:paraId="65E2D3EB" w14:textId="2461FD42" w:rsidR="0010184B" w:rsidRPr="00754A2D" w:rsidRDefault="0010184B" w:rsidP="0010184B">
      <w:pPr>
        <w:rPr>
          <w:rFonts w:ascii="Garamond" w:hAnsi="Garamond" w:cstheme="minorHAnsi"/>
          <w:sz w:val="22"/>
          <w:szCs w:val="22"/>
        </w:rPr>
      </w:pPr>
    </w:p>
    <w:p w14:paraId="18520CC4" w14:textId="51C774FF" w:rsidR="002E5E38" w:rsidRPr="00754A2D" w:rsidRDefault="00517407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 xml:space="preserve">TD Bank, </w:t>
      </w:r>
      <w:r w:rsidR="00115203" w:rsidRPr="00754A2D">
        <w:rPr>
          <w:rFonts w:ascii="Garamond" w:hAnsi="Garamond" w:cstheme="minorHAnsi"/>
          <w:b/>
          <w:sz w:val="22"/>
          <w:szCs w:val="22"/>
        </w:rPr>
        <w:t xml:space="preserve">Finance, </w:t>
      </w:r>
      <w:r w:rsidRPr="00754A2D">
        <w:rPr>
          <w:rFonts w:ascii="Garamond" w:hAnsi="Garamond" w:cstheme="minorHAnsi"/>
          <w:b/>
          <w:sz w:val="22"/>
          <w:szCs w:val="22"/>
        </w:rPr>
        <w:t>Senior</w:t>
      </w:r>
      <w:r w:rsidR="002E5E38" w:rsidRPr="00754A2D">
        <w:rPr>
          <w:rFonts w:ascii="Garamond" w:hAnsi="Garamond" w:cstheme="minorHAnsi"/>
          <w:b/>
          <w:sz w:val="22"/>
          <w:szCs w:val="22"/>
        </w:rPr>
        <w:t xml:space="preserve"> Business </w:t>
      </w:r>
      <w:r w:rsidRPr="00754A2D">
        <w:rPr>
          <w:rFonts w:ascii="Garamond" w:hAnsi="Garamond" w:cstheme="minorHAnsi"/>
          <w:b/>
          <w:sz w:val="22"/>
          <w:szCs w:val="22"/>
        </w:rPr>
        <w:t>Analyst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          </w:t>
      </w:r>
      <w:r w:rsidR="004506F4" w:rsidRPr="00754A2D">
        <w:rPr>
          <w:rFonts w:ascii="Garamond" w:hAnsi="Garamond" w:cstheme="minorHAnsi"/>
          <w:b/>
          <w:sz w:val="22"/>
          <w:szCs w:val="22"/>
        </w:rPr>
        <w:t xml:space="preserve">   </w:t>
      </w:r>
      <w:r w:rsidR="00960016" w:rsidRPr="00754A2D">
        <w:rPr>
          <w:rFonts w:ascii="Garamond" w:hAnsi="Garamond" w:cstheme="minorHAnsi"/>
          <w:b/>
          <w:sz w:val="22"/>
          <w:szCs w:val="22"/>
        </w:rPr>
        <w:t>Nov. 2014 – Apr. 2017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</w:t>
      </w:r>
    </w:p>
    <w:p w14:paraId="377E6B40" w14:textId="77777777" w:rsidR="006623E8" w:rsidRDefault="008B4812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Coordinate</w:t>
      </w:r>
      <w:r w:rsidR="004506F4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business, technology group and vendors to analyze the business requirement</w:t>
      </w:r>
      <w:r w:rsidR="004506F4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 xml:space="preserve"> </w:t>
      </w:r>
    </w:p>
    <w:p w14:paraId="2519EEE5" w14:textId="038630CC" w:rsidR="008B4812" w:rsidRPr="00754A2D" w:rsidRDefault="006623E8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</w:t>
      </w:r>
      <w:r w:rsidR="008B4812" w:rsidRPr="00754A2D">
        <w:rPr>
          <w:rFonts w:ascii="Garamond" w:hAnsi="Garamond" w:cstheme="minorHAnsi"/>
          <w:sz w:val="22"/>
          <w:szCs w:val="22"/>
        </w:rPr>
        <w:t>onduct</w:t>
      </w:r>
      <w:r w:rsidR="00C22EC6" w:rsidRPr="00754A2D">
        <w:rPr>
          <w:rFonts w:ascii="Garamond" w:hAnsi="Garamond" w:cstheme="minorHAnsi"/>
          <w:sz w:val="22"/>
          <w:szCs w:val="22"/>
        </w:rPr>
        <w:t>ed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the system design, and define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the test strategy to ensure applications met business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 needs</w:t>
      </w:r>
      <w:r w:rsidR="008B4812" w:rsidRPr="00754A2D">
        <w:rPr>
          <w:rFonts w:ascii="Garamond" w:hAnsi="Garamond" w:cstheme="minorHAnsi"/>
          <w:sz w:val="22"/>
          <w:szCs w:val="22"/>
        </w:rPr>
        <w:t xml:space="preserve"> and are compliant to the bank’s best practices.</w:t>
      </w:r>
    </w:p>
    <w:p w14:paraId="6EEE860E" w14:textId="2F0D27E3" w:rsidR="008B4812" w:rsidRPr="00754A2D" w:rsidRDefault="008B4812" w:rsidP="0047022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Create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PSGL processor </w:t>
      </w:r>
      <w:r w:rsidR="000A031D" w:rsidRPr="00754A2D">
        <w:rPr>
          <w:rFonts w:ascii="Garamond" w:hAnsi="Garamond" w:cstheme="minorHAnsi"/>
          <w:sz w:val="22"/>
          <w:szCs w:val="22"/>
        </w:rPr>
        <w:t>u</w:t>
      </w:r>
      <w:r w:rsidRPr="00754A2D">
        <w:rPr>
          <w:rFonts w:ascii="Garamond" w:hAnsi="Garamond" w:cstheme="minorHAnsi"/>
          <w:sz w:val="22"/>
          <w:szCs w:val="22"/>
        </w:rPr>
        <w:t>sing Excel</w:t>
      </w:r>
      <w:r w:rsidR="00214B2A" w:rsidRPr="00754A2D">
        <w:rPr>
          <w:rFonts w:ascii="Garamond" w:hAnsi="Garamond" w:cstheme="minorHAnsi"/>
          <w:sz w:val="22"/>
          <w:szCs w:val="22"/>
        </w:rPr>
        <w:t xml:space="preserve"> VBA</w:t>
      </w:r>
      <w:r w:rsidRPr="00754A2D">
        <w:rPr>
          <w:rFonts w:ascii="Garamond" w:hAnsi="Garamond" w:cstheme="minorHAnsi"/>
          <w:sz w:val="22"/>
          <w:szCs w:val="22"/>
        </w:rPr>
        <w:t xml:space="preserve">, </w:t>
      </w:r>
      <w:r w:rsidR="00C22EC6" w:rsidRPr="00754A2D">
        <w:rPr>
          <w:rFonts w:ascii="Garamond" w:hAnsi="Garamond" w:cstheme="minorHAnsi"/>
          <w:sz w:val="22"/>
          <w:szCs w:val="22"/>
        </w:rPr>
        <w:t>an</w:t>
      </w:r>
      <w:r w:rsidRPr="00754A2D">
        <w:rPr>
          <w:rFonts w:ascii="Garamond" w:hAnsi="Garamond" w:cstheme="minorHAnsi"/>
          <w:sz w:val="22"/>
          <w:szCs w:val="22"/>
        </w:rPr>
        <w:t xml:space="preserve"> application used to process the CSV or </w:t>
      </w:r>
      <w:r w:rsidR="004506F4" w:rsidRPr="00754A2D">
        <w:rPr>
          <w:rFonts w:ascii="Garamond" w:hAnsi="Garamond" w:cstheme="minorHAnsi"/>
          <w:sz w:val="22"/>
          <w:szCs w:val="22"/>
        </w:rPr>
        <w:t>Excel</w:t>
      </w:r>
      <w:r w:rsidRPr="00754A2D">
        <w:rPr>
          <w:rFonts w:ascii="Garamond" w:hAnsi="Garamond" w:cstheme="minorHAnsi"/>
          <w:sz w:val="22"/>
          <w:szCs w:val="22"/>
        </w:rPr>
        <w:t xml:space="preserve"> files and create the input file for PSGL system</w:t>
      </w:r>
      <w:r w:rsidR="00C22EC6" w:rsidRPr="00754A2D">
        <w:rPr>
          <w:rFonts w:ascii="Garamond" w:hAnsi="Garamond" w:cstheme="minorHAnsi"/>
          <w:sz w:val="22"/>
          <w:szCs w:val="22"/>
        </w:rPr>
        <w:t>.</w:t>
      </w:r>
    </w:p>
    <w:p w14:paraId="0FF993E4" w14:textId="14CACC5A" w:rsidR="00517407" w:rsidRPr="0095270D" w:rsidRDefault="008B4812" w:rsidP="00517407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Upgrade</w:t>
      </w:r>
      <w:r w:rsidR="00C22EC6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existing Access application from SQL 2000/2005 database to SQL 2012 database; </w:t>
      </w:r>
      <w:r w:rsidR="00C22EC6" w:rsidRPr="00754A2D">
        <w:rPr>
          <w:rFonts w:ascii="Garamond" w:hAnsi="Garamond" w:cstheme="minorHAnsi"/>
          <w:sz w:val="22"/>
          <w:szCs w:val="22"/>
        </w:rPr>
        <w:t>f</w:t>
      </w:r>
      <w:r w:rsidRPr="00754A2D">
        <w:rPr>
          <w:rFonts w:ascii="Garamond" w:hAnsi="Garamond" w:cstheme="minorHAnsi"/>
          <w:sz w:val="22"/>
          <w:szCs w:val="22"/>
        </w:rPr>
        <w:t>ix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bugs and support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application.</w:t>
      </w:r>
    </w:p>
    <w:p w14:paraId="781242C4" w14:textId="4489BAB0" w:rsidR="00517407" w:rsidRPr="00754A2D" w:rsidRDefault="00517407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lastRenderedPageBreak/>
        <w:t xml:space="preserve">TD Bank, </w:t>
      </w:r>
      <w:r w:rsidR="00960016" w:rsidRPr="00754A2D">
        <w:rPr>
          <w:rFonts w:ascii="Garamond" w:hAnsi="Garamond" w:cstheme="minorHAnsi"/>
          <w:b/>
          <w:sz w:val="22"/>
          <w:szCs w:val="22"/>
        </w:rPr>
        <w:t>CSTS, IT Solutions Developer</w:t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ab/>
      </w:r>
      <w:r w:rsidR="0095270D">
        <w:rPr>
          <w:rFonts w:ascii="Garamond" w:hAnsi="Garamond" w:cstheme="minorHAnsi"/>
          <w:b/>
          <w:sz w:val="22"/>
          <w:szCs w:val="22"/>
        </w:rPr>
        <w:t xml:space="preserve">   </w:t>
      </w:r>
      <w:r w:rsidR="00BE7DC7" w:rsidRPr="00754A2D">
        <w:rPr>
          <w:rFonts w:ascii="Garamond" w:hAnsi="Garamond" w:cstheme="minorHAnsi"/>
          <w:b/>
          <w:sz w:val="22"/>
          <w:szCs w:val="22"/>
        </w:rPr>
        <w:t>Nov</w:t>
      </w:r>
      <w:r w:rsidRPr="00754A2D">
        <w:rPr>
          <w:rFonts w:ascii="Garamond" w:hAnsi="Garamond" w:cstheme="minorHAnsi"/>
          <w:b/>
          <w:sz w:val="22"/>
          <w:szCs w:val="22"/>
        </w:rPr>
        <w:t>. 201</w:t>
      </w:r>
      <w:r w:rsidR="00744409" w:rsidRPr="00754A2D">
        <w:rPr>
          <w:rFonts w:ascii="Garamond" w:hAnsi="Garamond" w:cstheme="minorHAnsi"/>
          <w:b/>
          <w:sz w:val="22"/>
          <w:szCs w:val="22"/>
        </w:rPr>
        <w:t>1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– </w:t>
      </w:r>
      <w:r w:rsidR="00BE7DC7" w:rsidRPr="00754A2D">
        <w:rPr>
          <w:rFonts w:ascii="Garamond" w:hAnsi="Garamond" w:cstheme="minorHAnsi"/>
          <w:b/>
          <w:sz w:val="22"/>
          <w:szCs w:val="22"/>
        </w:rPr>
        <w:t>Apr. 201</w:t>
      </w:r>
      <w:r w:rsidR="00744409" w:rsidRPr="00754A2D">
        <w:rPr>
          <w:rFonts w:ascii="Garamond" w:hAnsi="Garamond" w:cstheme="minorHAnsi"/>
          <w:b/>
          <w:sz w:val="22"/>
          <w:szCs w:val="22"/>
        </w:rPr>
        <w:t>4</w:t>
      </w:r>
      <w:r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5C2F0E27" w14:textId="022AE59D" w:rsidR="00E75F97" w:rsidRPr="00754A2D" w:rsidRDefault="000A031D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and enrich</w:t>
      </w:r>
      <w:r w:rsidRPr="00754A2D">
        <w:rPr>
          <w:rFonts w:ascii="Garamond" w:hAnsi="Garamond" w:cstheme="minorHAnsi"/>
          <w:sz w:val="22"/>
          <w:szCs w:val="22"/>
        </w:rPr>
        <w:t>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TD Common Framework; review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code developed by</w:t>
      </w:r>
      <w:r w:rsidRPr="00754A2D">
        <w:rPr>
          <w:rFonts w:ascii="Garamond" w:hAnsi="Garamond" w:cstheme="minorHAnsi"/>
          <w:sz w:val="22"/>
          <w:szCs w:val="22"/>
        </w:rPr>
        <w:t xml:space="preserve"> the</w:t>
      </w:r>
      <w:r w:rsidR="00E75F97" w:rsidRPr="00754A2D">
        <w:rPr>
          <w:rFonts w:ascii="Garamond" w:hAnsi="Garamond" w:cstheme="minorHAnsi"/>
          <w:sz w:val="22"/>
          <w:szCs w:val="22"/>
        </w:rPr>
        <w:t xml:space="preserve"> IBM outsource team.</w:t>
      </w:r>
    </w:p>
    <w:p w14:paraId="143ED89B" w14:textId="603020DB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Analyze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customer’s requirement</w:t>
      </w:r>
      <w:r w:rsidR="00C22EC6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, prepare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system requirement 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and system design </w:t>
      </w:r>
      <w:r w:rsidRPr="00754A2D">
        <w:rPr>
          <w:rFonts w:ascii="Garamond" w:hAnsi="Garamond" w:cstheme="minorHAnsi"/>
          <w:sz w:val="22"/>
          <w:szCs w:val="22"/>
        </w:rPr>
        <w:t xml:space="preserve">specification, </w:t>
      </w:r>
      <w:r w:rsidR="00C22EC6" w:rsidRPr="00754A2D">
        <w:rPr>
          <w:rFonts w:ascii="Garamond" w:hAnsi="Garamond" w:cstheme="minorHAnsi"/>
          <w:sz w:val="22"/>
          <w:szCs w:val="22"/>
        </w:rPr>
        <w:t>create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="00C22EC6" w:rsidRPr="00754A2D">
        <w:rPr>
          <w:rFonts w:ascii="Garamond" w:hAnsi="Garamond" w:cstheme="minorHAnsi"/>
          <w:sz w:val="22"/>
          <w:szCs w:val="22"/>
        </w:rPr>
        <w:t xml:space="preserve"> </w:t>
      </w:r>
      <w:r w:rsidRPr="00754A2D">
        <w:rPr>
          <w:rFonts w:ascii="Garamond" w:hAnsi="Garamond" w:cstheme="minorHAnsi"/>
          <w:sz w:val="22"/>
          <w:szCs w:val="22"/>
        </w:rPr>
        <w:t>use</w:t>
      </w:r>
      <w:r w:rsidR="00C22EC6" w:rsidRPr="00754A2D">
        <w:rPr>
          <w:rFonts w:ascii="Garamond" w:hAnsi="Garamond" w:cstheme="minorHAnsi"/>
          <w:sz w:val="22"/>
          <w:szCs w:val="22"/>
        </w:rPr>
        <w:t>r</w:t>
      </w:r>
      <w:r w:rsidRPr="00754A2D">
        <w:rPr>
          <w:rFonts w:ascii="Garamond" w:hAnsi="Garamond" w:cstheme="minorHAnsi"/>
          <w:sz w:val="22"/>
          <w:szCs w:val="22"/>
        </w:rPr>
        <w:t xml:space="preserve"> cases and test cases.</w:t>
      </w:r>
    </w:p>
    <w:p w14:paraId="4A0879CA" w14:textId="4867010B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Cod</w:t>
      </w:r>
      <w:r w:rsidR="00C22EC6" w:rsidRPr="00754A2D">
        <w:rPr>
          <w:rFonts w:ascii="Garamond" w:hAnsi="Garamond" w:cstheme="minorHAnsi"/>
          <w:sz w:val="22"/>
          <w:szCs w:val="22"/>
        </w:rPr>
        <w:t>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>, test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>, prepare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deployment package, and support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deployment team.</w:t>
      </w:r>
    </w:p>
    <w:p w14:paraId="42351F29" w14:textId="3C26B58D" w:rsidR="00E75F97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With Visual Studio 2012 and SQL Server 2008, 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various projects using various technologies including ASP.NET, Silverlight, MVC and jQuery.</w:t>
      </w:r>
    </w:p>
    <w:p w14:paraId="599AFC71" w14:textId="0EDB7257" w:rsidR="002521D0" w:rsidRPr="00754A2D" w:rsidRDefault="00E75F97" w:rsidP="006A49B0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enhancement of Management of Configuration Items (MCI) with Visual </w:t>
      </w:r>
      <w:r w:rsidR="006623E8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tudio 2008 and SQL Server 2005</w:t>
      </w:r>
      <w:r w:rsidR="002521D0" w:rsidRPr="00754A2D">
        <w:rPr>
          <w:rFonts w:ascii="Garamond" w:hAnsi="Garamond" w:cstheme="minorHAnsi"/>
          <w:sz w:val="22"/>
          <w:szCs w:val="22"/>
        </w:rPr>
        <w:t>.</w:t>
      </w:r>
    </w:p>
    <w:p w14:paraId="16EC5789" w14:textId="03E6D666" w:rsidR="00517407" w:rsidRPr="00754A2D" w:rsidRDefault="00517407" w:rsidP="00517407">
      <w:pPr>
        <w:rPr>
          <w:rFonts w:ascii="Garamond" w:hAnsi="Garamond" w:cstheme="minorHAnsi"/>
          <w:sz w:val="22"/>
          <w:szCs w:val="22"/>
        </w:rPr>
      </w:pPr>
    </w:p>
    <w:p w14:paraId="42CD1B1F" w14:textId="63B36C04" w:rsidR="00517407" w:rsidRPr="00754A2D" w:rsidRDefault="00784BFD" w:rsidP="00517407">
      <w:pPr>
        <w:rPr>
          <w:rFonts w:ascii="Garamond" w:hAnsi="Garamond" w:cstheme="minorHAnsi"/>
          <w:b/>
          <w:sz w:val="22"/>
          <w:szCs w:val="22"/>
        </w:rPr>
      </w:pPr>
      <w:r w:rsidRPr="00754A2D">
        <w:rPr>
          <w:rFonts w:ascii="Garamond" w:hAnsi="Garamond" w:cstheme="minorHAnsi"/>
          <w:b/>
          <w:sz w:val="22"/>
          <w:szCs w:val="22"/>
        </w:rPr>
        <w:t>Mar-</w:t>
      </w:r>
      <w:proofErr w:type="spellStart"/>
      <w:r w:rsidRPr="00754A2D">
        <w:rPr>
          <w:rFonts w:ascii="Garamond" w:hAnsi="Garamond" w:cstheme="minorHAnsi"/>
          <w:b/>
          <w:sz w:val="22"/>
          <w:szCs w:val="22"/>
        </w:rPr>
        <w:t>Kov</w:t>
      </w:r>
      <w:proofErr w:type="spellEnd"/>
      <w:r w:rsidRPr="00754A2D">
        <w:rPr>
          <w:rFonts w:ascii="Garamond" w:hAnsi="Garamond" w:cstheme="minorHAnsi"/>
          <w:b/>
          <w:sz w:val="22"/>
          <w:szCs w:val="22"/>
        </w:rPr>
        <w:t xml:space="preserve"> Computer Systems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, </w:t>
      </w:r>
      <w:r w:rsidRPr="00754A2D">
        <w:rPr>
          <w:rFonts w:ascii="Garamond" w:hAnsi="Garamond" w:cstheme="minorHAnsi"/>
          <w:b/>
          <w:sz w:val="22"/>
          <w:szCs w:val="22"/>
        </w:rPr>
        <w:t>Senior Software Developer</w:t>
      </w:r>
      <w:r w:rsidR="00C11687">
        <w:rPr>
          <w:rFonts w:ascii="Garamond" w:hAnsi="Garamond" w:cstheme="minorHAnsi"/>
          <w:b/>
          <w:sz w:val="22"/>
          <w:szCs w:val="22"/>
        </w:rPr>
        <w:t xml:space="preserve">                           </w:t>
      </w:r>
      <w:r w:rsidR="00517407" w:rsidRPr="00754A2D">
        <w:rPr>
          <w:rFonts w:ascii="Garamond" w:hAnsi="Garamond" w:cstheme="minorHAnsi"/>
          <w:b/>
          <w:sz w:val="22"/>
          <w:szCs w:val="22"/>
        </w:rPr>
        <w:tab/>
      </w:r>
      <w:r w:rsidR="00517407" w:rsidRPr="00754A2D">
        <w:rPr>
          <w:rFonts w:ascii="Garamond" w:hAnsi="Garamond" w:cstheme="minorHAnsi"/>
          <w:b/>
          <w:sz w:val="22"/>
          <w:szCs w:val="22"/>
        </w:rPr>
        <w:tab/>
      </w:r>
      <w:r w:rsidRPr="00754A2D">
        <w:rPr>
          <w:rFonts w:ascii="Garamond" w:hAnsi="Garamond" w:cstheme="minorHAnsi"/>
          <w:b/>
          <w:sz w:val="22"/>
          <w:szCs w:val="22"/>
        </w:rPr>
        <w:t>Aug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. </w:t>
      </w:r>
      <w:r w:rsidRPr="00754A2D">
        <w:rPr>
          <w:rFonts w:ascii="Garamond" w:hAnsi="Garamond" w:cstheme="minorHAnsi"/>
          <w:b/>
          <w:sz w:val="22"/>
          <w:szCs w:val="22"/>
        </w:rPr>
        <w:t>1999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 – </w:t>
      </w:r>
      <w:r w:rsidRPr="00754A2D">
        <w:rPr>
          <w:rFonts w:ascii="Garamond" w:hAnsi="Garamond" w:cstheme="minorHAnsi"/>
          <w:b/>
          <w:sz w:val="22"/>
          <w:szCs w:val="22"/>
        </w:rPr>
        <w:t>Nov.2011</w:t>
      </w:r>
      <w:r w:rsidR="00517407" w:rsidRPr="00754A2D">
        <w:rPr>
          <w:rFonts w:ascii="Garamond" w:hAnsi="Garamond" w:cstheme="minorHAnsi"/>
          <w:b/>
          <w:sz w:val="22"/>
          <w:szCs w:val="22"/>
        </w:rPr>
        <w:t xml:space="preserve">                                               </w:t>
      </w:r>
    </w:p>
    <w:p w14:paraId="79FC53CB" w14:textId="5FE2BE93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Analyze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customer’s requirement</w:t>
      </w:r>
      <w:r w:rsidR="00C84F41" w:rsidRPr="00754A2D">
        <w:rPr>
          <w:rFonts w:ascii="Garamond" w:hAnsi="Garamond" w:cstheme="minorHAnsi"/>
          <w:sz w:val="22"/>
          <w:szCs w:val="22"/>
        </w:rPr>
        <w:t>s</w:t>
      </w:r>
      <w:r w:rsidRPr="00754A2D">
        <w:rPr>
          <w:rFonts w:ascii="Garamond" w:hAnsi="Garamond" w:cstheme="minorHAnsi"/>
          <w:sz w:val="22"/>
          <w:szCs w:val="22"/>
        </w:rPr>
        <w:t>, work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out the best solution and provide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 xml:space="preserve"> the estimated workload per module/functionality.</w:t>
      </w:r>
    </w:p>
    <w:p w14:paraId="0D86A445" w14:textId="54669532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Install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and deploy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the application for the customer, convert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data from various systems/sources (Oracle, DB2, Access, Excel, XML, flat file etc.) using different tools/technologies.</w:t>
      </w:r>
    </w:p>
    <w:p w14:paraId="01589A0D" w14:textId="5986C5E8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Maintain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existing application developed under Delphi/SQL Server environment, extending functionalities using various technologies</w:t>
      </w:r>
      <w:r w:rsidR="00C84F41" w:rsidRPr="00754A2D">
        <w:rPr>
          <w:rFonts w:ascii="Garamond" w:hAnsi="Garamond" w:cstheme="minorHAnsi"/>
          <w:sz w:val="22"/>
          <w:szCs w:val="22"/>
        </w:rPr>
        <w:t>,</w:t>
      </w:r>
      <w:r w:rsidRPr="00754A2D">
        <w:rPr>
          <w:rFonts w:ascii="Garamond" w:hAnsi="Garamond" w:cstheme="minorHAnsi"/>
          <w:sz w:val="22"/>
          <w:szCs w:val="22"/>
        </w:rPr>
        <w:t xml:space="preserve"> including integrating new components developed under .NET Framework.</w:t>
      </w:r>
    </w:p>
    <w:p w14:paraId="2C3C774A" w14:textId="77777777" w:rsidR="007F3362" w:rsidRPr="00754A2D" w:rsidRDefault="00145F55" w:rsidP="007F336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Key member of Chemical Management System, developed under Microsoft .NET Framework using Visual Studio and SQL Server, which has been installed in several major chemical and pharmaceutical companies including Johnson &amp; Johnson</w:t>
      </w:r>
      <w:r w:rsidR="007F3362" w:rsidRPr="00754A2D">
        <w:rPr>
          <w:rFonts w:ascii="Garamond" w:hAnsi="Garamond" w:cstheme="minorHAnsi"/>
          <w:sz w:val="22"/>
          <w:szCs w:val="22"/>
        </w:rPr>
        <w:t>.</w:t>
      </w:r>
    </w:p>
    <w:p w14:paraId="3F1A93EE" w14:textId="16F0BAD7" w:rsidR="00145F55" w:rsidRPr="00754A2D" w:rsidRDefault="00145F55" w:rsidP="007F336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Design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several key modules including Planning, Tracing, Scanning and Email Notification.</w:t>
      </w:r>
    </w:p>
    <w:p w14:paraId="79A9D592" w14:textId="27CA1A95" w:rsidR="00145F55" w:rsidRPr="00754A2D" w:rsidRDefault="00145F55" w:rsidP="00457CC2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Develop</w:t>
      </w:r>
      <w:r w:rsidR="00C84F41" w:rsidRPr="00754A2D">
        <w:rPr>
          <w:rFonts w:ascii="Garamond" w:hAnsi="Garamond" w:cstheme="minorHAnsi"/>
          <w:sz w:val="22"/>
          <w:szCs w:val="22"/>
        </w:rPr>
        <w:t>ed</w:t>
      </w:r>
      <w:r w:rsidRPr="00754A2D">
        <w:rPr>
          <w:rFonts w:ascii="Garamond" w:hAnsi="Garamond" w:cstheme="minorHAnsi"/>
          <w:sz w:val="22"/>
          <w:szCs w:val="22"/>
        </w:rPr>
        <w:t xml:space="preserve"> various strategies for converting/importing data from existing system to the new system.</w:t>
      </w:r>
    </w:p>
    <w:p w14:paraId="37EC1340" w14:textId="0E80FC4B" w:rsidR="00B55FD1" w:rsidRPr="00754A2D" w:rsidRDefault="00145F55" w:rsidP="00C969BF">
      <w:pPr>
        <w:pStyle w:val="ListParagraph"/>
        <w:numPr>
          <w:ilvl w:val="0"/>
          <w:numId w:val="46"/>
        </w:numPr>
        <w:spacing w:before="120" w:line="276" w:lineRule="auto"/>
        <w:rPr>
          <w:rFonts w:ascii="Garamond" w:hAnsi="Garamond" w:cstheme="minorHAnsi"/>
          <w:sz w:val="22"/>
          <w:szCs w:val="22"/>
        </w:rPr>
      </w:pPr>
      <w:r w:rsidRPr="00754A2D">
        <w:rPr>
          <w:rFonts w:ascii="Garamond" w:hAnsi="Garamond" w:cstheme="minorHAnsi"/>
          <w:sz w:val="22"/>
          <w:szCs w:val="22"/>
        </w:rPr>
        <w:t>Create</w:t>
      </w:r>
      <w:r w:rsidR="00C84F41" w:rsidRPr="00754A2D">
        <w:rPr>
          <w:rFonts w:ascii="Garamond" w:hAnsi="Garamond" w:cstheme="minorHAnsi"/>
          <w:sz w:val="22"/>
          <w:szCs w:val="22"/>
        </w:rPr>
        <w:t>d</w:t>
      </w:r>
      <w:r w:rsidRPr="00754A2D">
        <w:rPr>
          <w:rFonts w:ascii="Garamond" w:hAnsi="Garamond" w:cstheme="minorHAnsi"/>
          <w:sz w:val="22"/>
          <w:szCs w:val="22"/>
        </w:rPr>
        <w:t>, modif</w:t>
      </w:r>
      <w:r w:rsidR="00C84F41" w:rsidRPr="00754A2D">
        <w:rPr>
          <w:rFonts w:ascii="Garamond" w:hAnsi="Garamond" w:cstheme="minorHAnsi"/>
          <w:sz w:val="22"/>
          <w:szCs w:val="22"/>
        </w:rPr>
        <w:t>ied</w:t>
      </w:r>
      <w:r w:rsidRPr="00754A2D">
        <w:rPr>
          <w:rFonts w:ascii="Garamond" w:hAnsi="Garamond" w:cstheme="minorHAnsi"/>
          <w:sz w:val="22"/>
          <w:szCs w:val="22"/>
        </w:rPr>
        <w:t xml:space="preserve"> and extent Chameleon, an application that has been running for over 10 years and used by </w:t>
      </w:r>
      <w:r w:rsidR="006623E8">
        <w:rPr>
          <w:rFonts w:ascii="Garamond" w:hAnsi="Garamond" w:cstheme="minorHAnsi"/>
          <w:sz w:val="22"/>
          <w:szCs w:val="22"/>
        </w:rPr>
        <w:t>various</w:t>
      </w:r>
      <w:r w:rsidRPr="00754A2D">
        <w:rPr>
          <w:rFonts w:ascii="Garamond" w:hAnsi="Garamond" w:cstheme="minorHAnsi"/>
          <w:sz w:val="22"/>
          <w:szCs w:val="22"/>
        </w:rPr>
        <w:t xml:space="preserve"> industries</w:t>
      </w:r>
      <w:r w:rsidR="006623E8">
        <w:rPr>
          <w:rFonts w:ascii="Garamond" w:hAnsi="Garamond" w:cstheme="minorHAnsi"/>
          <w:sz w:val="22"/>
          <w:szCs w:val="22"/>
        </w:rPr>
        <w:t xml:space="preserve"> and </w:t>
      </w:r>
      <w:r w:rsidRPr="00754A2D">
        <w:rPr>
          <w:rFonts w:ascii="Garamond" w:hAnsi="Garamond" w:cstheme="minorHAnsi"/>
          <w:sz w:val="22"/>
          <w:szCs w:val="22"/>
        </w:rPr>
        <w:t>customers, using Delphi and SQL Server</w:t>
      </w:r>
      <w:r w:rsidR="00C84F41" w:rsidRPr="00754A2D">
        <w:rPr>
          <w:rFonts w:ascii="Garamond" w:hAnsi="Garamond" w:cstheme="minorHAnsi"/>
          <w:sz w:val="22"/>
          <w:szCs w:val="22"/>
        </w:rPr>
        <w:t>.</w:t>
      </w:r>
    </w:p>
    <w:p w14:paraId="2489E14A" w14:textId="77777777" w:rsidR="00AA15D2" w:rsidRPr="00754A2D" w:rsidRDefault="00AA15D2">
      <w:pPr>
        <w:tabs>
          <w:tab w:val="right" w:pos="9360"/>
        </w:tabs>
        <w:spacing w:before="80"/>
        <w:jc w:val="both"/>
        <w:rPr>
          <w:rFonts w:ascii="Garamond" w:hAnsi="Garamond"/>
          <w:sz w:val="22"/>
          <w:szCs w:val="22"/>
        </w:rPr>
      </w:pPr>
    </w:p>
    <w:p w14:paraId="116F980F" w14:textId="57A43AF2" w:rsidR="00357EC8" w:rsidRPr="00754A2D" w:rsidRDefault="00357EC8" w:rsidP="00357EC8">
      <w:pPr>
        <w:tabs>
          <w:tab w:val="right" w:pos="9360"/>
        </w:tabs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</w:pPr>
      <w:r w:rsidRPr="00D126E4">
        <w:rPr>
          <w:rFonts w:ascii="Garamond" w:eastAsia="Dotum" w:hAnsi="Garamond" w:cs="Futura Medium"/>
          <w:b/>
          <w:color w:val="000000" w:themeColor="text1"/>
          <w:sz w:val="28"/>
          <w:szCs w:val="22"/>
        </w:rPr>
        <w:t xml:space="preserve">Education </w:t>
      </w:r>
      <w:r w:rsidRPr="00754A2D">
        <w:rPr>
          <w:rFonts w:ascii="Garamond" w:eastAsia="Dotum" w:hAnsi="Garamond" w:cs="Futura Medium"/>
          <w:b/>
          <w:color w:val="000000" w:themeColor="text1"/>
          <w:sz w:val="22"/>
          <w:szCs w:val="22"/>
          <w:vertAlign w:val="superscript"/>
        </w:rPr>
        <w:t>_____________________________________________________________________________________________________________________________</w:t>
      </w:r>
    </w:p>
    <w:p w14:paraId="2E4BA45E" w14:textId="77777777" w:rsidR="006A3868" w:rsidRPr="00754A2D" w:rsidRDefault="006A3868" w:rsidP="00357EC8">
      <w:pPr>
        <w:tabs>
          <w:tab w:val="right" w:pos="9360"/>
        </w:tabs>
        <w:rPr>
          <w:rFonts w:ascii="Garamond" w:hAnsi="Garamond"/>
          <w:b/>
          <w:smallCaps/>
          <w:sz w:val="22"/>
          <w:szCs w:val="22"/>
          <w:u w:val="single"/>
        </w:rPr>
      </w:pPr>
    </w:p>
    <w:p w14:paraId="67655185" w14:textId="40AC72DC" w:rsidR="00132619" w:rsidRPr="00754A2D" w:rsidRDefault="00132619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Bachelor of </w:t>
      </w:r>
      <w:r w:rsidR="004E549A" w:rsidRPr="00754A2D">
        <w:rPr>
          <w:rFonts w:ascii="Garamond" w:hAnsi="Garamond"/>
          <w:b/>
          <w:sz w:val="22"/>
          <w:szCs w:val="22"/>
        </w:rPr>
        <w:t>Appl</w:t>
      </w:r>
      <w:r w:rsidR="006363BD" w:rsidRPr="00754A2D">
        <w:rPr>
          <w:rFonts w:ascii="Garamond" w:hAnsi="Garamond"/>
          <w:b/>
          <w:sz w:val="22"/>
          <w:szCs w:val="22"/>
        </w:rPr>
        <w:t>ied</w:t>
      </w:r>
      <w:r w:rsidR="004E549A" w:rsidRPr="00754A2D">
        <w:rPr>
          <w:rFonts w:ascii="Garamond" w:hAnsi="Garamond"/>
          <w:b/>
          <w:sz w:val="22"/>
          <w:szCs w:val="22"/>
        </w:rPr>
        <w:t xml:space="preserve"> </w:t>
      </w:r>
      <w:r w:rsidRPr="00754A2D">
        <w:rPr>
          <w:rFonts w:ascii="Garamond" w:hAnsi="Garamond"/>
          <w:b/>
          <w:sz w:val="22"/>
          <w:szCs w:val="22"/>
        </w:rPr>
        <w:t>Science</w:t>
      </w:r>
      <w:r w:rsidR="009D4B1C" w:rsidRPr="00754A2D">
        <w:rPr>
          <w:rFonts w:ascii="Garamond" w:hAnsi="Garamond"/>
          <w:b/>
          <w:sz w:val="22"/>
          <w:szCs w:val="22"/>
        </w:rPr>
        <w:t>, Auto</w:t>
      </w:r>
      <w:r w:rsidR="009D4B1C" w:rsidRPr="00754A2D">
        <w:rPr>
          <w:rFonts w:ascii="Garamond" w:hAnsi="Garamond"/>
          <w:b/>
          <w:sz w:val="22"/>
          <w:szCs w:val="22"/>
          <w:lang w:eastAsia="zh-CN"/>
        </w:rPr>
        <w:t>matic Control</w:t>
      </w:r>
      <w:r w:rsidRPr="00754A2D">
        <w:rPr>
          <w:rFonts w:ascii="Garamond" w:hAnsi="Garamond"/>
          <w:b/>
          <w:sz w:val="22"/>
          <w:szCs w:val="22"/>
        </w:rPr>
        <w:t xml:space="preserve"> – </w:t>
      </w:r>
      <w:r w:rsidRPr="00754A2D">
        <w:rPr>
          <w:rFonts w:ascii="Garamond" w:hAnsi="Garamond"/>
          <w:sz w:val="22"/>
          <w:szCs w:val="22"/>
        </w:rPr>
        <w:t>University of Science and Technology of China, China</w:t>
      </w:r>
    </w:p>
    <w:p w14:paraId="3204B811" w14:textId="77777777" w:rsidR="00C11687" w:rsidRDefault="00C11687" w:rsidP="00CF1ED9">
      <w:pPr>
        <w:tabs>
          <w:tab w:val="right" w:pos="9360"/>
        </w:tabs>
        <w:spacing w:line="276" w:lineRule="auto"/>
        <w:rPr>
          <w:rFonts w:ascii="Garamond" w:hAnsi="Garamond"/>
          <w:b/>
          <w:sz w:val="22"/>
          <w:szCs w:val="22"/>
        </w:rPr>
      </w:pPr>
    </w:p>
    <w:p w14:paraId="01292F20" w14:textId="28A73764" w:rsidR="00357EC8" w:rsidRPr="00754A2D" w:rsidRDefault="00357EC8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MCPD – </w:t>
      </w:r>
      <w:r w:rsidRPr="00754A2D">
        <w:rPr>
          <w:rFonts w:ascii="Garamond" w:hAnsi="Garamond"/>
          <w:sz w:val="22"/>
          <w:szCs w:val="22"/>
        </w:rPr>
        <w:t>Windows Developer 3.5, Enterprise Application Developer 3.5, ASP .NET Developer 3.5</w:t>
      </w:r>
    </w:p>
    <w:p w14:paraId="24019087" w14:textId="77777777" w:rsidR="00357EC8" w:rsidRPr="00754A2D" w:rsidRDefault="00357EC8" w:rsidP="00CF1ED9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 xml:space="preserve">MCTS – </w:t>
      </w:r>
      <w:r w:rsidRPr="00754A2D">
        <w:rPr>
          <w:rFonts w:ascii="Garamond" w:hAnsi="Garamond"/>
          <w:sz w:val="22"/>
          <w:szCs w:val="22"/>
        </w:rPr>
        <w:t>SQL Server 2008 Database Development, Business Intelligence Development and Maintenance</w:t>
      </w:r>
    </w:p>
    <w:p w14:paraId="589489C1" w14:textId="6AF6F881" w:rsidR="00845F6C" w:rsidRPr="00754A2D" w:rsidRDefault="00357EC8" w:rsidP="0095270D">
      <w:pPr>
        <w:tabs>
          <w:tab w:val="right" w:pos="9360"/>
        </w:tabs>
        <w:spacing w:line="276" w:lineRule="auto"/>
        <w:rPr>
          <w:rFonts w:ascii="Garamond" w:hAnsi="Garamond"/>
          <w:sz w:val="22"/>
          <w:szCs w:val="22"/>
        </w:rPr>
      </w:pPr>
      <w:r w:rsidRPr="00754A2D">
        <w:rPr>
          <w:rFonts w:ascii="Garamond" w:hAnsi="Garamond"/>
          <w:b/>
          <w:sz w:val="22"/>
          <w:szCs w:val="22"/>
        </w:rPr>
        <w:t>Risk Management</w:t>
      </w:r>
      <w:r w:rsidRPr="00754A2D">
        <w:rPr>
          <w:rFonts w:ascii="Garamond" w:hAnsi="Garamond"/>
          <w:sz w:val="22"/>
          <w:szCs w:val="22"/>
        </w:rPr>
        <w:t xml:space="preserve"> </w:t>
      </w:r>
      <w:r w:rsidR="00132619" w:rsidRPr="00754A2D">
        <w:rPr>
          <w:rFonts w:ascii="Garamond" w:hAnsi="Garamond"/>
          <w:sz w:val="22"/>
          <w:szCs w:val="22"/>
        </w:rPr>
        <w:t xml:space="preserve">Certificate </w:t>
      </w:r>
      <w:r w:rsidRPr="00754A2D">
        <w:rPr>
          <w:rFonts w:ascii="Garamond" w:hAnsi="Garamond"/>
          <w:b/>
          <w:sz w:val="22"/>
          <w:szCs w:val="22"/>
        </w:rPr>
        <w:t>–</w:t>
      </w:r>
      <w:r w:rsidRPr="00754A2D">
        <w:rPr>
          <w:rFonts w:ascii="Garamond" w:hAnsi="Garamond"/>
          <w:sz w:val="22"/>
          <w:szCs w:val="22"/>
        </w:rPr>
        <w:t xml:space="preserve"> University of Toronto</w:t>
      </w:r>
    </w:p>
    <w:sectPr w:rsidR="00845F6C" w:rsidRPr="00754A2D" w:rsidSect="0095270D">
      <w:headerReference w:type="even" r:id="rId9"/>
      <w:footerReference w:type="even" r:id="rId10"/>
      <w:footerReference w:type="first" r:id="rId11"/>
      <w:pgSz w:w="12240" w:h="15840" w:code="1"/>
      <w:pgMar w:top="1152" w:right="1080" w:bottom="1152" w:left="108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3377" w14:textId="77777777" w:rsidR="00B619B0" w:rsidRDefault="00B619B0">
      <w:r>
        <w:separator/>
      </w:r>
    </w:p>
  </w:endnote>
  <w:endnote w:type="continuationSeparator" w:id="0">
    <w:p w14:paraId="02F0DF0A" w14:textId="77777777" w:rsidR="00B619B0" w:rsidRDefault="00B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04BF" w14:textId="77777777" w:rsidR="009E2953" w:rsidRDefault="009E2953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BCB30" w14:textId="77777777" w:rsidR="009E2953" w:rsidRDefault="009E295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DED0" w14:textId="77777777" w:rsidR="00B619B0" w:rsidRDefault="00B619B0">
      <w:r>
        <w:separator/>
      </w:r>
    </w:p>
  </w:footnote>
  <w:footnote w:type="continuationSeparator" w:id="0">
    <w:p w14:paraId="3F64F020" w14:textId="77777777" w:rsidR="00B619B0" w:rsidRDefault="00B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C5DC9" w14:textId="77777777" w:rsidR="005C4BFA" w:rsidRDefault="005C4BFA" w:rsidP="005C4BFA">
    <w:pPr>
      <w:pStyle w:val="Title"/>
    </w:pPr>
    <w:r>
      <w:t>Simon D. You</w:t>
    </w:r>
  </w:p>
  <w:p w14:paraId="49D69A99" w14:textId="77777777" w:rsidR="005C4BFA" w:rsidRDefault="005C4BFA" w:rsidP="005C4BFA">
    <w:pPr>
      <w:pBdr>
        <w:bottom w:val="single" w:sz="4" w:space="2" w:color="auto"/>
      </w:pBdr>
      <w:jc w:val="center"/>
      <w:rPr>
        <w:rFonts w:ascii="Arial" w:hAnsi="Arial"/>
        <w:sz w:val="20"/>
      </w:rPr>
    </w:pPr>
    <w:r>
      <w:rPr>
        <w:rFonts w:ascii="Arial" w:hAnsi="Arial"/>
        <w:sz w:val="20"/>
      </w:rPr>
      <w:t xml:space="preserve">38 Red Hawk Road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Toronto, ON M1B 6B3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simon@ustc861.net </w:t>
    </w:r>
    <w:r>
      <w:rPr>
        <w:rFonts w:ascii="Arial" w:hAnsi="Arial"/>
        <w:sz w:val="20"/>
      </w:rPr>
      <w:sym w:font="Wingdings 2" w:char="F097"/>
    </w:r>
    <w:r>
      <w:rPr>
        <w:rFonts w:ascii="Arial" w:hAnsi="Arial"/>
        <w:sz w:val="20"/>
      </w:rPr>
      <w:t xml:space="preserve"> 416-988-7268</w:t>
    </w:r>
  </w:p>
  <w:p w14:paraId="48F5AA5C" w14:textId="77777777" w:rsidR="00071D30" w:rsidRPr="005C4BFA" w:rsidRDefault="00071D30" w:rsidP="005C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Receiver" style="width:12.85pt;height:12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" o:bullet="t">
        <v:imagedata r:id="rId1" o:title="" cropleft="-2632f" cropright="-1842f"/>
        <o:lock v:ext="edit" aspectratio="f"/>
      </v:shape>
    </w:pict>
  </w:numPicBullet>
  <w:numPicBullet w:numPicBulletId="1">
    <w:pict>
      <v:shape id="_x0000_i1113" type="#_x0000_t75" alt="Envelope" style="width:12.85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" o:bullet="t">
        <v:imagedata r:id="rId2" o:title="" croptop="-9899f" cropbottom="-1024f" cropright="-731f"/>
        <o:lock v:ext="edit" aspectratio="f"/>
      </v:shape>
    </w:pict>
  </w:numPicBullet>
  <w:abstractNum w:abstractNumId="0" w15:restartNumberingAfterBreak="0">
    <w:nsid w:val="0030620C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67F0"/>
    <w:multiLevelType w:val="multilevel"/>
    <w:tmpl w:val="A82C35B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246F6"/>
    <w:multiLevelType w:val="hybridMultilevel"/>
    <w:tmpl w:val="F8EAD940"/>
    <w:lvl w:ilvl="0" w:tplc="71EE51C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FA26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A23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C2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C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8A0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E7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CB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3A4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7433"/>
    <w:multiLevelType w:val="hybridMultilevel"/>
    <w:tmpl w:val="2D00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A1309"/>
    <w:multiLevelType w:val="hybridMultilevel"/>
    <w:tmpl w:val="639A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7407F"/>
    <w:multiLevelType w:val="hybridMultilevel"/>
    <w:tmpl w:val="02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77CED"/>
    <w:multiLevelType w:val="hybridMultilevel"/>
    <w:tmpl w:val="A73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36473"/>
    <w:multiLevelType w:val="multilevel"/>
    <w:tmpl w:val="C4CAF276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17E41"/>
    <w:multiLevelType w:val="multilevel"/>
    <w:tmpl w:val="04628B5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567A1"/>
    <w:multiLevelType w:val="hybridMultilevel"/>
    <w:tmpl w:val="9CA2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F71A0"/>
    <w:multiLevelType w:val="hybridMultilevel"/>
    <w:tmpl w:val="CAC812B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208656E"/>
    <w:multiLevelType w:val="hybridMultilevel"/>
    <w:tmpl w:val="E736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03F58"/>
    <w:multiLevelType w:val="hybridMultilevel"/>
    <w:tmpl w:val="CE7AB59A"/>
    <w:lvl w:ilvl="0" w:tplc="A0D6E43A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3EEEC2C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2383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7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E7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BEB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48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AC5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70F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F293F"/>
    <w:multiLevelType w:val="multilevel"/>
    <w:tmpl w:val="C07CD27C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602DF"/>
    <w:multiLevelType w:val="multilevel"/>
    <w:tmpl w:val="4F8C4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40AD1"/>
    <w:multiLevelType w:val="hybridMultilevel"/>
    <w:tmpl w:val="C180E23A"/>
    <w:lvl w:ilvl="0" w:tplc="5BC40B1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C15DC"/>
    <w:multiLevelType w:val="hybridMultilevel"/>
    <w:tmpl w:val="A3706AF0"/>
    <w:lvl w:ilvl="0" w:tplc="778231E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D6FE689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6DCE0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E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2B8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8AF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4CA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A0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503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933C9"/>
    <w:multiLevelType w:val="hybridMultilevel"/>
    <w:tmpl w:val="C4CAF276"/>
    <w:lvl w:ilvl="0" w:tplc="C20275D6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FC5E55D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68C6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67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6CB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DCD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8E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8C5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9CB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B1DCF"/>
    <w:multiLevelType w:val="hybridMultilevel"/>
    <w:tmpl w:val="838C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C7356"/>
    <w:multiLevelType w:val="hybridMultilevel"/>
    <w:tmpl w:val="FCBE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C0A29"/>
    <w:multiLevelType w:val="hybridMultilevel"/>
    <w:tmpl w:val="F30A6028"/>
    <w:lvl w:ilvl="0" w:tplc="DCFC51A6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C0FC153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355E9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ED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04A9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E2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26F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74DB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82B81"/>
    <w:multiLevelType w:val="hybridMultilevel"/>
    <w:tmpl w:val="6C0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31E67"/>
    <w:multiLevelType w:val="hybridMultilevel"/>
    <w:tmpl w:val="9818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43AD3"/>
    <w:multiLevelType w:val="hybridMultilevel"/>
    <w:tmpl w:val="C07CD27C"/>
    <w:lvl w:ilvl="0" w:tplc="5DA626D2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 w:tplc="907A350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8243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04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44C5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2A7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42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2D0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32C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056E"/>
    <w:multiLevelType w:val="multilevel"/>
    <w:tmpl w:val="F8EAD9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2ADF"/>
    <w:multiLevelType w:val="hybridMultilevel"/>
    <w:tmpl w:val="BFC6B036"/>
    <w:lvl w:ilvl="0" w:tplc="5B80CE42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 w:tplc="6CCE7F8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16E1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2E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0D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203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AE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CA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966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A1B9C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B1213"/>
    <w:multiLevelType w:val="hybridMultilevel"/>
    <w:tmpl w:val="4E6AAF1A"/>
    <w:lvl w:ilvl="0" w:tplc="2F1495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EE5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C6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160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00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E0D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28C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A8E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FC3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B3E5F73"/>
    <w:multiLevelType w:val="multilevel"/>
    <w:tmpl w:val="CE7AB59A"/>
    <w:lvl w:ilvl="0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84406"/>
    <w:multiLevelType w:val="hybridMultilevel"/>
    <w:tmpl w:val="DE866170"/>
    <w:lvl w:ilvl="0" w:tplc="A9DA7F74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9BA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C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D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563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0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AC8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372E0"/>
    <w:multiLevelType w:val="hybridMultilevel"/>
    <w:tmpl w:val="BB88F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056E65"/>
    <w:multiLevelType w:val="multilevel"/>
    <w:tmpl w:val="E64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C7663"/>
    <w:multiLevelType w:val="hybridMultilevel"/>
    <w:tmpl w:val="A82C35B0"/>
    <w:lvl w:ilvl="0" w:tplc="D99CD7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A000C2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23BC4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240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D67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06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063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AC1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5595E"/>
    <w:multiLevelType w:val="hybridMultilevel"/>
    <w:tmpl w:val="621E96EA"/>
    <w:lvl w:ilvl="0" w:tplc="A9DA7F74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1D34D8C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9BA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C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CD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563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0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AC8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947E2"/>
    <w:multiLevelType w:val="hybridMultilevel"/>
    <w:tmpl w:val="4F8C45D8"/>
    <w:lvl w:ilvl="0" w:tplc="319EF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6BD8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2" w:tplc="80B2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89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C8C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92F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81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6F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6E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02EBF"/>
    <w:multiLevelType w:val="hybridMultilevel"/>
    <w:tmpl w:val="4072B6FA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6" w15:restartNumberingAfterBreak="0">
    <w:nsid w:val="6A4C2129"/>
    <w:multiLevelType w:val="hybridMultilevel"/>
    <w:tmpl w:val="F198DAB6"/>
    <w:lvl w:ilvl="0" w:tplc="A6FCAB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886B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7541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8C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85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B22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C5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3C5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1225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67E90"/>
    <w:multiLevelType w:val="hybridMultilevel"/>
    <w:tmpl w:val="5FF6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E0B6E"/>
    <w:multiLevelType w:val="multilevel"/>
    <w:tmpl w:val="BFC6B036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9"/>
        <w:szCs w:val="19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76963"/>
    <w:multiLevelType w:val="hybridMultilevel"/>
    <w:tmpl w:val="9B128AAA"/>
    <w:lvl w:ilvl="0" w:tplc="72021EE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CECC11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12B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EE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066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6CC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8E5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6BE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345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C71C4"/>
    <w:multiLevelType w:val="hybridMultilevel"/>
    <w:tmpl w:val="8462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734A8"/>
    <w:multiLevelType w:val="multilevel"/>
    <w:tmpl w:val="A3706AF0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220F3"/>
    <w:multiLevelType w:val="hybridMultilevel"/>
    <w:tmpl w:val="8FAC26B8"/>
    <w:lvl w:ilvl="0" w:tplc="B7EC8D3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01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CD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D4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FC96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607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58AD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03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4FA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BC6222C"/>
    <w:multiLevelType w:val="multilevel"/>
    <w:tmpl w:val="F30A6028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  <w:color w:val="auto"/>
        <w:sz w:val="18"/>
        <w:szCs w:val="18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12DE8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E5CBD"/>
    <w:multiLevelType w:val="hybridMultilevel"/>
    <w:tmpl w:val="1448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27281"/>
    <w:multiLevelType w:val="hybridMultilevel"/>
    <w:tmpl w:val="2DB4A234"/>
    <w:lvl w:ilvl="0" w:tplc="AEAC741E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2E69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6487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83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CC6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B45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8B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2AA7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ECE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2580F"/>
    <w:multiLevelType w:val="hybridMultilevel"/>
    <w:tmpl w:val="04628B5A"/>
    <w:lvl w:ilvl="0" w:tplc="1E309D4E">
      <w:start w:val="1"/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48E25DD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BC2E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41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AC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200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CA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FCA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183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"/>
  </w:num>
  <w:num w:numId="3">
    <w:abstractNumId w:val="46"/>
  </w:num>
  <w:num w:numId="4">
    <w:abstractNumId w:val="44"/>
  </w:num>
  <w:num w:numId="5">
    <w:abstractNumId w:val="32"/>
  </w:num>
  <w:num w:numId="6">
    <w:abstractNumId w:val="1"/>
  </w:num>
  <w:num w:numId="7">
    <w:abstractNumId w:val="20"/>
  </w:num>
  <w:num w:numId="8">
    <w:abstractNumId w:val="43"/>
  </w:num>
  <w:num w:numId="9">
    <w:abstractNumId w:val="16"/>
  </w:num>
  <w:num w:numId="10">
    <w:abstractNumId w:val="41"/>
  </w:num>
  <w:num w:numId="11">
    <w:abstractNumId w:val="25"/>
  </w:num>
  <w:num w:numId="12">
    <w:abstractNumId w:val="26"/>
  </w:num>
  <w:num w:numId="13">
    <w:abstractNumId w:val="34"/>
  </w:num>
  <w:num w:numId="14">
    <w:abstractNumId w:val="14"/>
  </w:num>
  <w:num w:numId="15">
    <w:abstractNumId w:val="38"/>
  </w:num>
  <w:num w:numId="16">
    <w:abstractNumId w:val="17"/>
  </w:num>
  <w:num w:numId="17">
    <w:abstractNumId w:val="7"/>
  </w:num>
  <w:num w:numId="18">
    <w:abstractNumId w:val="0"/>
  </w:num>
  <w:num w:numId="19">
    <w:abstractNumId w:val="23"/>
  </w:num>
  <w:num w:numId="20">
    <w:abstractNumId w:val="13"/>
  </w:num>
  <w:num w:numId="21">
    <w:abstractNumId w:val="12"/>
  </w:num>
  <w:num w:numId="22">
    <w:abstractNumId w:val="28"/>
  </w:num>
  <w:num w:numId="23">
    <w:abstractNumId w:val="47"/>
  </w:num>
  <w:num w:numId="24">
    <w:abstractNumId w:val="8"/>
  </w:num>
  <w:num w:numId="25">
    <w:abstractNumId w:val="33"/>
  </w:num>
  <w:num w:numId="26">
    <w:abstractNumId w:val="24"/>
  </w:num>
  <w:num w:numId="27">
    <w:abstractNumId w:val="39"/>
  </w:num>
  <w:num w:numId="28">
    <w:abstractNumId w:val="6"/>
  </w:num>
  <w:num w:numId="29">
    <w:abstractNumId w:val="21"/>
  </w:num>
  <w:num w:numId="30">
    <w:abstractNumId w:val="9"/>
  </w:num>
  <w:num w:numId="31">
    <w:abstractNumId w:val="3"/>
  </w:num>
  <w:num w:numId="32">
    <w:abstractNumId w:val="18"/>
  </w:num>
  <w:num w:numId="33">
    <w:abstractNumId w:val="29"/>
  </w:num>
  <w:num w:numId="34">
    <w:abstractNumId w:val="10"/>
  </w:num>
  <w:num w:numId="35">
    <w:abstractNumId w:val="31"/>
  </w:num>
  <w:num w:numId="36">
    <w:abstractNumId w:val="5"/>
  </w:num>
  <w:num w:numId="37">
    <w:abstractNumId w:val="40"/>
  </w:num>
  <w:num w:numId="38">
    <w:abstractNumId w:val="35"/>
  </w:num>
  <w:num w:numId="39">
    <w:abstractNumId w:val="22"/>
  </w:num>
  <w:num w:numId="40">
    <w:abstractNumId w:val="37"/>
  </w:num>
  <w:num w:numId="41">
    <w:abstractNumId w:val="30"/>
  </w:num>
  <w:num w:numId="42">
    <w:abstractNumId w:val="15"/>
  </w:num>
  <w:num w:numId="43">
    <w:abstractNumId w:val="27"/>
  </w:num>
  <w:num w:numId="44">
    <w:abstractNumId w:val="42"/>
  </w:num>
  <w:num w:numId="45">
    <w:abstractNumId w:val="11"/>
  </w:num>
  <w:num w:numId="46">
    <w:abstractNumId w:val="45"/>
  </w:num>
  <w:num w:numId="47">
    <w:abstractNumId w:val="1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color="gray">
      <v:fill color="white"/>
      <v:stroke color="gray" weight="6pt"/>
      <o:colormru v:ext="edit" colors="#ffffc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1D"/>
    <w:rsid w:val="00004106"/>
    <w:rsid w:val="000052F2"/>
    <w:rsid w:val="00005588"/>
    <w:rsid w:val="00007A33"/>
    <w:rsid w:val="00010484"/>
    <w:rsid w:val="0001065E"/>
    <w:rsid w:val="000106BF"/>
    <w:rsid w:val="000142C3"/>
    <w:rsid w:val="00014542"/>
    <w:rsid w:val="0001460B"/>
    <w:rsid w:val="00015AE6"/>
    <w:rsid w:val="000214A6"/>
    <w:rsid w:val="00023934"/>
    <w:rsid w:val="0002432E"/>
    <w:rsid w:val="00025EA8"/>
    <w:rsid w:val="00027648"/>
    <w:rsid w:val="000277CA"/>
    <w:rsid w:val="0002784A"/>
    <w:rsid w:val="00031A93"/>
    <w:rsid w:val="00035F77"/>
    <w:rsid w:val="00035F89"/>
    <w:rsid w:val="00045370"/>
    <w:rsid w:val="000507EF"/>
    <w:rsid w:val="00051046"/>
    <w:rsid w:val="000530C7"/>
    <w:rsid w:val="0005553D"/>
    <w:rsid w:val="000616E6"/>
    <w:rsid w:val="000706E2"/>
    <w:rsid w:val="00071D30"/>
    <w:rsid w:val="00075D65"/>
    <w:rsid w:val="00076AB7"/>
    <w:rsid w:val="00083E3B"/>
    <w:rsid w:val="00092221"/>
    <w:rsid w:val="0009302E"/>
    <w:rsid w:val="000933B6"/>
    <w:rsid w:val="00094BF3"/>
    <w:rsid w:val="00095B0F"/>
    <w:rsid w:val="00096F1E"/>
    <w:rsid w:val="000A031D"/>
    <w:rsid w:val="000A0924"/>
    <w:rsid w:val="000A13CD"/>
    <w:rsid w:val="000A3FB7"/>
    <w:rsid w:val="000A62B5"/>
    <w:rsid w:val="000B19AF"/>
    <w:rsid w:val="000B2DFB"/>
    <w:rsid w:val="000B4347"/>
    <w:rsid w:val="000B5835"/>
    <w:rsid w:val="000B6806"/>
    <w:rsid w:val="000B715A"/>
    <w:rsid w:val="000C3343"/>
    <w:rsid w:val="000C465F"/>
    <w:rsid w:val="000C60FE"/>
    <w:rsid w:val="000C757B"/>
    <w:rsid w:val="000D018B"/>
    <w:rsid w:val="000D0EA7"/>
    <w:rsid w:val="000D14C7"/>
    <w:rsid w:val="000D3BB5"/>
    <w:rsid w:val="000D6326"/>
    <w:rsid w:val="000E0728"/>
    <w:rsid w:val="000E15C4"/>
    <w:rsid w:val="000E1DBC"/>
    <w:rsid w:val="000E2C53"/>
    <w:rsid w:val="000E2C6B"/>
    <w:rsid w:val="000E3CFF"/>
    <w:rsid w:val="000E45CA"/>
    <w:rsid w:val="000E5062"/>
    <w:rsid w:val="000E52C0"/>
    <w:rsid w:val="000E54C8"/>
    <w:rsid w:val="000F0216"/>
    <w:rsid w:val="000F3EA0"/>
    <w:rsid w:val="000F4338"/>
    <w:rsid w:val="000F51A4"/>
    <w:rsid w:val="0010184B"/>
    <w:rsid w:val="00101DDC"/>
    <w:rsid w:val="001023DE"/>
    <w:rsid w:val="00103F6C"/>
    <w:rsid w:val="001042F1"/>
    <w:rsid w:val="001043E2"/>
    <w:rsid w:val="0010594A"/>
    <w:rsid w:val="00107C60"/>
    <w:rsid w:val="001117A0"/>
    <w:rsid w:val="0011255E"/>
    <w:rsid w:val="00113C9C"/>
    <w:rsid w:val="00113D2B"/>
    <w:rsid w:val="00115203"/>
    <w:rsid w:val="001158B8"/>
    <w:rsid w:val="00116A3F"/>
    <w:rsid w:val="00116D57"/>
    <w:rsid w:val="00117A64"/>
    <w:rsid w:val="00120BF9"/>
    <w:rsid w:val="00122B11"/>
    <w:rsid w:val="001235F2"/>
    <w:rsid w:val="00127014"/>
    <w:rsid w:val="00132619"/>
    <w:rsid w:val="001349F7"/>
    <w:rsid w:val="00137043"/>
    <w:rsid w:val="0014031B"/>
    <w:rsid w:val="001407DA"/>
    <w:rsid w:val="00142A61"/>
    <w:rsid w:val="00145F55"/>
    <w:rsid w:val="00153AAA"/>
    <w:rsid w:val="0015549B"/>
    <w:rsid w:val="00161E20"/>
    <w:rsid w:val="00161EBC"/>
    <w:rsid w:val="00167149"/>
    <w:rsid w:val="00171200"/>
    <w:rsid w:val="00172BF2"/>
    <w:rsid w:val="00173B46"/>
    <w:rsid w:val="00173E83"/>
    <w:rsid w:val="001813DC"/>
    <w:rsid w:val="00185C50"/>
    <w:rsid w:val="00186756"/>
    <w:rsid w:val="00186BF3"/>
    <w:rsid w:val="001901DE"/>
    <w:rsid w:val="001907B3"/>
    <w:rsid w:val="00190D6C"/>
    <w:rsid w:val="00190FAE"/>
    <w:rsid w:val="00195F3D"/>
    <w:rsid w:val="00196E97"/>
    <w:rsid w:val="001A2BAB"/>
    <w:rsid w:val="001A321E"/>
    <w:rsid w:val="001B0A7B"/>
    <w:rsid w:val="001B0EEF"/>
    <w:rsid w:val="001B6001"/>
    <w:rsid w:val="001C1534"/>
    <w:rsid w:val="001C1675"/>
    <w:rsid w:val="001C2490"/>
    <w:rsid w:val="001D6F78"/>
    <w:rsid w:val="001E1C41"/>
    <w:rsid w:val="001E420F"/>
    <w:rsid w:val="001E48AC"/>
    <w:rsid w:val="001F1EC5"/>
    <w:rsid w:val="001F3773"/>
    <w:rsid w:val="001F3A4C"/>
    <w:rsid w:val="001F545A"/>
    <w:rsid w:val="001F6C42"/>
    <w:rsid w:val="00202210"/>
    <w:rsid w:val="00202362"/>
    <w:rsid w:val="00203C24"/>
    <w:rsid w:val="00204D8A"/>
    <w:rsid w:val="00213ADA"/>
    <w:rsid w:val="00214B2A"/>
    <w:rsid w:val="002309D3"/>
    <w:rsid w:val="0023165A"/>
    <w:rsid w:val="00233756"/>
    <w:rsid w:val="00241E53"/>
    <w:rsid w:val="0024332B"/>
    <w:rsid w:val="002521D0"/>
    <w:rsid w:val="002532DD"/>
    <w:rsid w:val="00260033"/>
    <w:rsid w:val="002608DA"/>
    <w:rsid w:val="002620FC"/>
    <w:rsid w:val="002623AD"/>
    <w:rsid w:val="0026670C"/>
    <w:rsid w:val="0026774A"/>
    <w:rsid w:val="002679B5"/>
    <w:rsid w:val="002713B8"/>
    <w:rsid w:val="00271AC1"/>
    <w:rsid w:val="00274BA3"/>
    <w:rsid w:val="00275EA9"/>
    <w:rsid w:val="00281405"/>
    <w:rsid w:val="00284273"/>
    <w:rsid w:val="00285CEC"/>
    <w:rsid w:val="002861DF"/>
    <w:rsid w:val="00290125"/>
    <w:rsid w:val="002907B1"/>
    <w:rsid w:val="0029286B"/>
    <w:rsid w:val="00293422"/>
    <w:rsid w:val="002954EA"/>
    <w:rsid w:val="00295F18"/>
    <w:rsid w:val="00297C56"/>
    <w:rsid w:val="002A033B"/>
    <w:rsid w:val="002A0A30"/>
    <w:rsid w:val="002A3D6C"/>
    <w:rsid w:val="002A4CF6"/>
    <w:rsid w:val="002A54C7"/>
    <w:rsid w:val="002A6784"/>
    <w:rsid w:val="002B13A9"/>
    <w:rsid w:val="002C008A"/>
    <w:rsid w:val="002C12CF"/>
    <w:rsid w:val="002C2728"/>
    <w:rsid w:val="002C5213"/>
    <w:rsid w:val="002D348F"/>
    <w:rsid w:val="002D47F0"/>
    <w:rsid w:val="002D7DD1"/>
    <w:rsid w:val="002E0524"/>
    <w:rsid w:val="002E5E38"/>
    <w:rsid w:val="002F14DF"/>
    <w:rsid w:val="002F1BC1"/>
    <w:rsid w:val="002F2869"/>
    <w:rsid w:val="002F5149"/>
    <w:rsid w:val="002F61DC"/>
    <w:rsid w:val="002F7822"/>
    <w:rsid w:val="00301EA0"/>
    <w:rsid w:val="00304243"/>
    <w:rsid w:val="00305BAF"/>
    <w:rsid w:val="0031289C"/>
    <w:rsid w:val="00315BB3"/>
    <w:rsid w:val="003166B0"/>
    <w:rsid w:val="00316CC1"/>
    <w:rsid w:val="00316DC9"/>
    <w:rsid w:val="00320A76"/>
    <w:rsid w:val="00327519"/>
    <w:rsid w:val="00327BE3"/>
    <w:rsid w:val="00330BE2"/>
    <w:rsid w:val="00332607"/>
    <w:rsid w:val="0033397E"/>
    <w:rsid w:val="00333F04"/>
    <w:rsid w:val="00340859"/>
    <w:rsid w:val="00342BDE"/>
    <w:rsid w:val="00355869"/>
    <w:rsid w:val="00356020"/>
    <w:rsid w:val="00357EC8"/>
    <w:rsid w:val="00360520"/>
    <w:rsid w:val="00367F18"/>
    <w:rsid w:val="00370459"/>
    <w:rsid w:val="003707A1"/>
    <w:rsid w:val="00370B32"/>
    <w:rsid w:val="0037433A"/>
    <w:rsid w:val="00374AC9"/>
    <w:rsid w:val="00375272"/>
    <w:rsid w:val="00375567"/>
    <w:rsid w:val="00381789"/>
    <w:rsid w:val="00381F1E"/>
    <w:rsid w:val="003912C3"/>
    <w:rsid w:val="00392983"/>
    <w:rsid w:val="00396ACB"/>
    <w:rsid w:val="003977FF"/>
    <w:rsid w:val="003A080E"/>
    <w:rsid w:val="003A161A"/>
    <w:rsid w:val="003A28A7"/>
    <w:rsid w:val="003A53CA"/>
    <w:rsid w:val="003A755E"/>
    <w:rsid w:val="003A7603"/>
    <w:rsid w:val="003B0000"/>
    <w:rsid w:val="003B1A92"/>
    <w:rsid w:val="003B3019"/>
    <w:rsid w:val="003B3B5A"/>
    <w:rsid w:val="003B7C67"/>
    <w:rsid w:val="003B7E58"/>
    <w:rsid w:val="003C342F"/>
    <w:rsid w:val="003C4E42"/>
    <w:rsid w:val="003C5817"/>
    <w:rsid w:val="003C73D6"/>
    <w:rsid w:val="003D2080"/>
    <w:rsid w:val="003D25DD"/>
    <w:rsid w:val="003D55D9"/>
    <w:rsid w:val="003D5622"/>
    <w:rsid w:val="003D5C0E"/>
    <w:rsid w:val="003D60E7"/>
    <w:rsid w:val="003E3F00"/>
    <w:rsid w:val="003E530E"/>
    <w:rsid w:val="003E63EA"/>
    <w:rsid w:val="003E7385"/>
    <w:rsid w:val="003F20D2"/>
    <w:rsid w:val="003F5C34"/>
    <w:rsid w:val="003F6890"/>
    <w:rsid w:val="003F7B98"/>
    <w:rsid w:val="00401829"/>
    <w:rsid w:val="0040225B"/>
    <w:rsid w:val="0040317E"/>
    <w:rsid w:val="00405D63"/>
    <w:rsid w:val="00410A5C"/>
    <w:rsid w:val="00414037"/>
    <w:rsid w:val="00414638"/>
    <w:rsid w:val="0041568A"/>
    <w:rsid w:val="00416487"/>
    <w:rsid w:val="004201A1"/>
    <w:rsid w:val="00421762"/>
    <w:rsid w:val="00421919"/>
    <w:rsid w:val="0042302C"/>
    <w:rsid w:val="00423276"/>
    <w:rsid w:val="00423776"/>
    <w:rsid w:val="004258B5"/>
    <w:rsid w:val="00426EF3"/>
    <w:rsid w:val="00427E71"/>
    <w:rsid w:val="004304BB"/>
    <w:rsid w:val="0043550C"/>
    <w:rsid w:val="004431B3"/>
    <w:rsid w:val="00445C88"/>
    <w:rsid w:val="004468F2"/>
    <w:rsid w:val="00450398"/>
    <w:rsid w:val="004506F4"/>
    <w:rsid w:val="0045182B"/>
    <w:rsid w:val="004522E3"/>
    <w:rsid w:val="004541F7"/>
    <w:rsid w:val="00454460"/>
    <w:rsid w:val="0045561F"/>
    <w:rsid w:val="00456462"/>
    <w:rsid w:val="00457CC2"/>
    <w:rsid w:val="0046164C"/>
    <w:rsid w:val="00464669"/>
    <w:rsid w:val="00470227"/>
    <w:rsid w:val="00470736"/>
    <w:rsid w:val="00472C6D"/>
    <w:rsid w:val="00472E80"/>
    <w:rsid w:val="00473A33"/>
    <w:rsid w:val="004747AC"/>
    <w:rsid w:val="00475225"/>
    <w:rsid w:val="00480BB3"/>
    <w:rsid w:val="00481458"/>
    <w:rsid w:val="00482198"/>
    <w:rsid w:val="00482863"/>
    <w:rsid w:val="00486E23"/>
    <w:rsid w:val="00487E65"/>
    <w:rsid w:val="004930FC"/>
    <w:rsid w:val="00493580"/>
    <w:rsid w:val="004936D9"/>
    <w:rsid w:val="00495C7F"/>
    <w:rsid w:val="004B591F"/>
    <w:rsid w:val="004C10FC"/>
    <w:rsid w:val="004C34F6"/>
    <w:rsid w:val="004C47AE"/>
    <w:rsid w:val="004C487B"/>
    <w:rsid w:val="004C4B9B"/>
    <w:rsid w:val="004C5406"/>
    <w:rsid w:val="004C620D"/>
    <w:rsid w:val="004D31AA"/>
    <w:rsid w:val="004D4BA6"/>
    <w:rsid w:val="004D5666"/>
    <w:rsid w:val="004D644C"/>
    <w:rsid w:val="004D70CE"/>
    <w:rsid w:val="004D7ECA"/>
    <w:rsid w:val="004E0417"/>
    <w:rsid w:val="004E0886"/>
    <w:rsid w:val="004E164F"/>
    <w:rsid w:val="004E313F"/>
    <w:rsid w:val="004E549A"/>
    <w:rsid w:val="004E5EB4"/>
    <w:rsid w:val="004F5286"/>
    <w:rsid w:val="004F788A"/>
    <w:rsid w:val="005031F7"/>
    <w:rsid w:val="005052EA"/>
    <w:rsid w:val="00505584"/>
    <w:rsid w:val="00506231"/>
    <w:rsid w:val="00510C18"/>
    <w:rsid w:val="005124E3"/>
    <w:rsid w:val="00512EEC"/>
    <w:rsid w:val="0051683D"/>
    <w:rsid w:val="00517407"/>
    <w:rsid w:val="00520CAE"/>
    <w:rsid w:val="00521ADC"/>
    <w:rsid w:val="0052377B"/>
    <w:rsid w:val="00524F01"/>
    <w:rsid w:val="0053105C"/>
    <w:rsid w:val="00531099"/>
    <w:rsid w:val="00531CD8"/>
    <w:rsid w:val="00532FC4"/>
    <w:rsid w:val="00533A3F"/>
    <w:rsid w:val="00535AC8"/>
    <w:rsid w:val="00537277"/>
    <w:rsid w:val="00541852"/>
    <w:rsid w:val="005439DD"/>
    <w:rsid w:val="00544801"/>
    <w:rsid w:val="00547641"/>
    <w:rsid w:val="00552B8A"/>
    <w:rsid w:val="005571E0"/>
    <w:rsid w:val="00557D82"/>
    <w:rsid w:val="005602C1"/>
    <w:rsid w:val="00567701"/>
    <w:rsid w:val="0057042C"/>
    <w:rsid w:val="00572ACF"/>
    <w:rsid w:val="00573428"/>
    <w:rsid w:val="00574515"/>
    <w:rsid w:val="00576D8B"/>
    <w:rsid w:val="005811A6"/>
    <w:rsid w:val="005821A7"/>
    <w:rsid w:val="00583504"/>
    <w:rsid w:val="00584EC4"/>
    <w:rsid w:val="00585D42"/>
    <w:rsid w:val="00585FE6"/>
    <w:rsid w:val="00587D48"/>
    <w:rsid w:val="00592B7A"/>
    <w:rsid w:val="005934AE"/>
    <w:rsid w:val="005934B1"/>
    <w:rsid w:val="00594173"/>
    <w:rsid w:val="005958DA"/>
    <w:rsid w:val="005967CC"/>
    <w:rsid w:val="005A0EBA"/>
    <w:rsid w:val="005A10E9"/>
    <w:rsid w:val="005A6614"/>
    <w:rsid w:val="005B27B2"/>
    <w:rsid w:val="005B2AF4"/>
    <w:rsid w:val="005B2F1B"/>
    <w:rsid w:val="005B407B"/>
    <w:rsid w:val="005B5750"/>
    <w:rsid w:val="005C05A1"/>
    <w:rsid w:val="005C0AD1"/>
    <w:rsid w:val="005C0D80"/>
    <w:rsid w:val="005C3082"/>
    <w:rsid w:val="005C43E3"/>
    <w:rsid w:val="005C485B"/>
    <w:rsid w:val="005C4BFA"/>
    <w:rsid w:val="005C5C0B"/>
    <w:rsid w:val="005C6705"/>
    <w:rsid w:val="005C6BEE"/>
    <w:rsid w:val="005C719F"/>
    <w:rsid w:val="005C76B1"/>
    <w:rsid w:val="005D7837"/>
    <w:rsid w:val="005E2D97"/>
    <w:rsid w:val="005E40F4"/>
    <w:rsid w:val="005E603C"/>
    <w:rsid w:val="005E761E"/>
    <w:rsid w:val="005F07B3"/>
    <w:rsid w:val="005F17A0"/>
    <w:rsid w:val="005F1A01"/>
    <w:rsid w:val="005F38E4"/>
    <w:rsid w:val="005F3ADB"/>
    <w:rsid w:val="00600EB0"/>
    <w:rsid w:val="00601DDD"/>
    <w:rsid w:val="00602491"/>
    <w:rsid w:val="00605AE8"/>
    <w:rsid w:val="006103EA"/>
    <w:rsid w:val="00613B43"/>
    <w:rsid w:val="00614BC6"/>
    <w:rsid w:val="006173C8"/>
    <w:rsid w:val="00620AE3"/>
    <w:rsid w:val="00620DC6"/>
    <w:rsid w:val="00620FFA"/>
    <w:rsid w:val="00624279"/>
    <w:rsid w:val="00624DCF"/>
    <w:rsid w:val="00625664"/>
    <w:rsid w:val="00626054"/>
    <w:rsid w:val="0063117A"/>
    <w:rsid w:val="006363BD"/>
    <w:rsid w:val="00637237"/>
    <w:rsid w:val="0064069C"/>
    <w:rsid w:val="00640B0F"/>
    <w:rsid w:val="00643C4B"/>
    <w:rsid w:val="00646D1B"/>
    <w:rsid w:val="00650AE2"/>
    <w:rsid w:val="006531AF"/>
    <w:rsid w:val="006555FA"/>
    <w:rsid w:val="00660DC5"/>
    <w:rsid w:val="006623E8"/>
    <w:rsid w:val="00664895"/>
    <w:rsid w:val="00665EEA"/>
    <w:rsid w:val="006679CE"/>
    <w:rsid w:val="00667C6A"/>
    <w:rsid w:val="0067280F"/>
    <w:rsid w:val="00672F62"/>
    <w:rsid w:val="006744CA"/>
    <w:rsid w:val="006841E5"/>
    <w:rsid w:val="00686937"/>
    <w:rsid w:val="0069078D"/>
    <w:rsid w:val="00691323"/>
    <w:rsid w:val="00695F4C"/>
    <w:rsid w:val="00697DC9"/>
    <w:rsid w:val="00697E3F"/>
    <w:rsid w:val="006A04F1"/>
    <w:rsid w:val="006A3868"/>
    <w:rsid w:val="006A3888"/>
    <w:rsid w:val="006A49B0"/>
    <w:rsid w:val="006A7F7A"/>
    <w:rsid w:val="006B2139"/>
    <w:rsid w:val="006B51BE"/>
    <w:rsid w:val="006B6F66"/>
    <w:rsid w:val="006C143F"/>
    <w:rsid w:val="006C28E8"/>
    <w:rsid w:val="006C3128"/>
    <w:rsid w:val="006C3D65"/>
    <w:rsid w:val="006C6A20"/>
    <w:rsid w:val="006D2999"/>
    <w:rsid w:val="006D4445"/>
    <w:rsid w:val="006D6010"/>
    <w:rsid w:val="006E2660"/>
    <w:rsid w:val="006E2A37"/>
    <w:rsid w:val="006E3869"/>
    <w:rsid w:val="006E7049"/>
    <w:rsid w:val="006E7190"/>
    <w:rsid w:val="006F22D7"/>
    <w:rsid w:val="006F6E29"/>
    <w:rsid w:val="006F79C9"/>
    <w:rsid w:val="00701F56"/>
    <w:rsid w:val="0070434D"/>
    <w:rsid w:val="00705F99"/>
    <w:rsid w:val="00706865"/>
    <w:rsid w:val="00706A7A"/>
    <w:rsid w:val="007109A9"/>
    <w:rsid w:val="00710A9B"/>
    <w:rsid w:val="0071196C"/>
    <w:rsid w:val="007125E3"/>
    <w:rsid w:val="0071602E"/>
    <w:rsid w:val="00720DDE"/>
    <w:rsid w:val="0072393A"/>
    <w:rsid w:val="00723D5A"/>
    <w:rsid w:val="00724074"/>
    <w:rsid w:val="00724A04"/>
    <w:rsid w:val="00724CAE"/>
    <w:rsid w:val="0072683F"/>
    <w:rsid w:val="007417AE"/>
    <w:rsid w:val="00742152"/>
    <w:rsid w:val="00743410"/>
    <w:rsid w:val="00744409"/>
    <w:rsid w:val="007448AF"/>
    <w:rsid w:val="0075157D"/>
    <w:rsid w:val="00751B3C"/>
    <w:rsid w:val="00752AD4"/>
    <w:rsid w:val="00752D21"/>
    <w:rsid w:val="00754A2D"/>
    <w:rsid w:val="00755486"/>
    <w:rsid w:val="007561A3"/>
    <w:rsid w:val="0076009F"/>
    <w:rsid w:val="00760EBD"/>
    <w:rsid w:val="00762309"/>
    <w:rsid w:val="00762F73"/>
    <w:rsid w:val="00764BCC"/>
    <w:rsid w:val="00766AA1"/>
    <w:rsid w:val="00766B8B"/>
    <w:rsid w:val="007708DB"/>
    <w:rsid w:val="007719C6"/>
    <w:rsid w:val="00776E79"/>
    <w:rsid w:val="00780144"/>
    <w:rsid w:val="007802CE"/>
    <w:rsid w:val="00780E5C"/>
    <w:rsid w:val="007818F3"/>
    <w:rsid w:val="00782E27"/>
    <w:rsid w:val="00784BFD"/>
    <w:rsid w:val="007852B7"/>
    <w:rsid w:val="00791AB1"/>
    <w:rsid w:val="00791B75"/>
    <w:rsid w:val="00794FF9"/>
    <w:rsid w:val="0079520B"/>
    <w:rsid w:val="0079610A"/>
    <w:rsid w:val="007A07E6"/>
    <w:rsid w:val="007A0895"/>
    <w:rsid w:val="007A08F7"/>
    <w:rsid w:val="007A4C01"/>
    <w:rsid w:val="007B0007"/>
    <w:rsid w:val="007B4C43"/>
    <w:rsid w:val="007B557D"/>
    <w:rsid w:val="007B75F6"/>
    <w:rsid w:val="007C1092"/>
    <w:rsid w:val="007C40C3"/>
    <w:rsid w:val="007C4309"/>
    <w:rsid w:val="007D0736"/>
    <w:rsid w:val="007D10FD"/>
    <w:rsid w:val="007E0735"/>
    <w:rsid w:val="007E1FD1"/>
    <w:rsid w:val="007E544B"/>
    <w:rsid w:val="007E609F"/>
    <w:rsid w:val="007E6970"/>
    <w:rsid w:val="007E71A5"/>
    <w:rsid w:val="007F1DDE"/>
    <w:rsid w:val="007F25CD"/>
    <w:rsid w:val="007F3362"/>
    <w:rsid w:val="007F7FC1"/>
    <w:rsid w:val="00800DDA"/>
    <w:rsid w:val="0080145C"/>
    <w:rsid w:val="008024B7"/>
    <w:rsid w:val="00802A49"/>
    <w:rsid w:val="0080402A"/>
    <w:rsid w:val="008067EA"/>
    <w:rsid w:val="00807C88"/>
    <w:rsid w:val="00810E79"/>
    <w:rsid w:val="008124B0"/>
    <w:rsid w:val="008137A7"/>
    <w:rsid w:val="008143DB"/>
    <w:rsid w:val="008150E3"/>
    <w:rsid w:val="008209DB"/>
    <w:rsid w:val="008318C5"/>
    <w:rsid w:val="0083245C"/>
    <w:rsid w:val="00834933"/>
    <w:rsid w:val="00836F93"/>
    <w:rsid w:val="00837BD2"/>
    <w:rsid w:val="00840025"/>
    <w:rsid w:val="00840DB7"/>
    <w:rsid w:val="008444E2"/>
    <w:rsid w:val="00844FE4"/>
    <w:rsid w:val="00845F6C"/>
    <w:rsid w:val="008519A5"/>
    <w:rsid w:val="008527E0"/>
    <w:rsid w:val="0085373F"/>
    <w:rsid w:val="00855129"/>
    <w:rsid w:val="00860B70"/>
    <w:rsid w:val="00862748"/>
    <w:rsid w:val="00872902"/>
    <w:rsid w:val="00874121"/>
    <w:rsid w:val="00881C5B"/>
    <w:rsid w:val="00884118"/>
    <w:rsid w:val="00884BC5"/>
    <w:rsid w:val="00886B3A"/>
    <w:rsid w:val="00890406"/>
    <w:rsid w:val="008940B0"/>
    <w:rsid w:val="008956AF"/>
    <w:rsid w:val="00895960"/>
    <w:rsid w:val="00895F6B"/>
    <w:rsid w:val="00897A04"/>
    <w:rsid w:val="008A03CC"/>
    <w:rsid w:val="008A1D5F"/>
    <w:rsid w:val="008A2134"/>
    <w:rsid w:val="008A6348"/>
    <w:rsid w:val="008B17E6"/>
    <w:rsid w:val="008B3A01"/>
    <w:rsid w:val="008B4812"/>
    <w:rsid w:val="008B53C0"/>
    <w:rsid w:val="008C4A0B"/>
    <w:rsid w:val="008C5CD0"/>
    <w:rsid w:val="008D2B72"/>
    <w:rsid w:val="008D4369"/>
    <w:rsid w:val="008D45BF"/>
    <w:rsid w:val="008D4903"/>
    <w:rsid w:val="008D7BD4"/>
    <w:rsid w:val="008D7C0F"/>
    <w:rsid w:val="008E0B2B"/>
    <w:rsid w:val="008E1574"/>
    <w:rsid w:val="008E2781"/>
    <w:rsid w:val="008E3EF2"/>
    <w:rsid w:val="008E5ACD"/>
    <w:rsid w:val="008F0D52"/>
    <w:rsid w:val="008F1815"/>
    <w:rsid w:val="008F1D67"/>
    <w:rsid w:val="008F267E"/>
    <w:rsid w:val="008F3169"/>
    <w:rsid w:val="008F6521"/>
    <w:rsid w:val="008F66A3"/>
    <w:rsid w:val="00912CC3"/>
    <w:rsid w:val="00913EF6"/>
    <w:rsid w:val="009164D0"/>
    <w:rsid w:val="009209A5"/>
    <w:rsid w:val="009218E8"/>
    <w:rsid w:val="009226F4"/>
    <w:rsid w:val="00923093"/>
    <w:rsid w:val="00924924"/>
    <w:rsid w:val="00927F30"/>
    <w:rsid w:val="00931203"/>
    <w:rsid w:val="00932463"/>
    <w:rsid w:val="00932620"/>
    <w:rsid w:val="00940C67"/>
    <w:rsid w:val="0094297C"/>
    <w:rsid w:val="009469A9"/>
    <w:rsid w:val="00951687"/>
    <w:rsid w:val="0095270D"/>
    <w:rsid w:val="00956382"/>
    <w:rsid w:val="00956601"/>
    <w:rsid w:val="00956A45"/>
    <w:rsid w:val="00956EA5"/>
    <w:rsid w:val="009578D2"/>
    <w:rsid w:val="00960016"/>
    <w:rsid w:val="0096158C"/>
    <w:rsid w:val="00967B52"/>
    <w:rsid w:val="00970210"/>
    <w:rsid w:val="00971554"/>
    <w:rsid w:val="00973AD6"/>
    <w:rsid w:val="00973B37"/>
    <w:rsid w:val="00973D6F"/>
    <w:rsid w:val="00974B5D"/>
    <w:rsid w:val="009801B7"/>
    <w:rsid w:val="00980275"/>
    <w:rsid w:val="0098056C"/>
    <w:rsid w:val="00980604"/>
    <w:rsid w:val="00987A2F"/>
    <w:rsid w:val="00990758"/>
    <w:rsid w:val="009944CE"/>
    <w:rsid w:val="00995FC1"/>
    <w:rsid w:val="0099759C"/>
    <w:rsid w:val="009A41C0"/>
    <w:rsid w:val="009A4B65"/>
    <w:rsid w:val="009A71FB"/>
    <w:rsid w:val="009A7773"/>
    <w:rsid w:val="009B015A"/>
    <w:rsid w:val="009B5797"/>
    <w:rsid w:val="009C07DE"/>
    <w:rsid w:val="009C16E2"/>
    <w:rsid w:val="009C5BD7"/>
    <w:rsid w:val="009C7BC6"/>
    <w:rsid w:val="009C7E29"/>
    <w:rsid w:val="009D0213"/>
    <w:rsid w:val="009D07B9"/>
    <w:rsid w:val="009D09A9"/>
    <w:rsid w:val="009D4B1C"/>
    <w:rsid w:val="009D60B0"/>
    <w:rsid w:val="009E1E19"/>
    <w:rsid w:val="009E1E7E"/>
    <w:rsid w:val="009E2953"/>
    <w:rsid w:val="009E5053"/>
    <w:rsid w:val="009E6961"/>
    <w:rsid w:val="009E7882"/>
    <w:rsid w:val="009F0EF0"/>
    <w:rsid w:val="009F1210"/>
    <w:rsid w:val="009F473B"/>
    <w:rsid w:val="009F54B0"/>
    <w:rsid w:val="009F69A0"/>
    <w:rsid w:val="00A0304E"/>
    <w:rsid w:val="00A03094"/>
    <w:rsid w:val="00A07257"/>
    <w:rsid w:val="00A13960"/>
    <w:rsid w:val="00A13D02"/>
    <w:rsid w:val="00A14326"/>
    <w:rsid w:val="00A152AE"/>
    <w:rsid w:val="00A1608E"/>
    <w:rsid w:val="00A168AB"/>
    <w:rsid w:val="00A212AF"/>
    <w:rsid w:val="00A21EF9"/>
    <w:rsid w:val="00A23118"/>
    <w:rsid w:val="00A24FA1"/>
    <w:rsid w:val="00A3364E"/>
    <w:rsid w:val="00A354AC"/>
    <w:rsid w:val="00A35CBD"/>
    <w:rsid w:val="00A36F30"/>
    <w:rsid w:val="00A37E8A"/>
    <w:rsid w:val="00A40EF7"/>
    <w:rsid w:val="00A451BE"/>
    <w:rsid w:val="00A463CF"/>
    <w:rsid w:val="00A47075"/>
    <w:rsid w:val="00A5078E"/>
    <w:rsid w:val="00A53901"/>
    <w:rsid w:val="00A53EF3"/>
    <w:rsid w:val="00A54E36"/>
    <w:rsid w:val="00A55248"/>
    <w:rsid w:val="00A61839"/>
    <w:rsid w:val="00A65DB1"/>
    <w:rsid w:val="00A71EF1"/>
    <w:rsid w:val="00A80A9B"/>
    <w:rsid w:val="00A81277"/>
    <w:rsid w:val="00A840BB"/>
    <w:rsid w:val="00A85AF5"/>
    <w:rsid w:val="00A8690F"/>
    <w:rsid w:val="00A95CD4"/>
    <w:rsid w:val="00AA15D2"/>
    <w:rsid w:val="00AA4728"/>
    <w:rsid w:val="00AA4FFC"/>
    <w:rsid w:val="00AA671A"/>
    <w:rsid w:val="00AB164F"/>
    <w:rsid w:val="00AB19B6"/>
    <w:rsid w:val="00AB2569"/>
    <w:rsid w:val="00AB54CC"/>
    <w:rsid w:val="00AC15F2"/>
    <w:rsid w:val="00AC1EDC"/>
    <w:rsid w:val="00AC33B7"/>
    <w:rsid w:val="00AC78C0"/>
    <w:rsid w:val="00AD00FC"/>
    <w:rsid w:val="00AD19C2"/>
    <w:rsid w:val="00AD4A5F"/>
    <w:rsid w:val="00AE53B4"/>
    <w:rsid w:val="00AE60E8"/>
    <w:rsid w:val="00AE6CFA"/>
    <w:rsid w:val="00AE7F74"/>
    <w:rsid w:val="00AF1180"/>
    <w:rsid w:val="00AF32FF"/>
    <w:rsid w:val="00AF4199"/>
    <w:rsid w:val="00AF6C8D"/>
    <w:rsid w:val="00B001A8"/>
    <w:rsid w:val="00B00E8E"/>
    <w:rsid w:val="00B024B0"/>
    <w:rsid w:val="00B02C10"/>
    <w:rsid w:val="00B05E96"/>
    <w:rsid w:val="00B10DA4"/>
    <w:rsid w:val="00B138F2"/>
    <w:rsid w:val="00B13E90"/>
    <w:rsid w:val="00B20C2E"/>
    <w:rsid w:val="00B20D4F"/>
    <w:rsid w:val="00B22762"/>
    <w:rsid w:val="00B2277F"/>
    <w:rsid w:val="00B2348C"/>
    <w:rsid w:val="00B25737"/>
    <w:rsid w:val="00B26BD3"/>
    <w:rsid w:val="00B3108A"/>
    <w:rsid w:val="00B32427"/>
    <w:rsid w:val="00B33BE1"/>
    <w:rsid w:val="00B3518E"/>
    <w:rsid w:val="00B356A2"/>
    <w:rsid w:val="00B37C7F"/>
    <w:rsid w:val="00B40FC3"/>
    <w:rsid w:val="00B4151F"/>
    <w:rsid w:val="00B45DD4"/>
    <w:rsid w:val="00B464AC"/>
    <w:rsid w:val="00B5261A"/>
    <w:rsid w:val="00B54B5B"/>
    <w:rsid w:val="00B55FD1"/>
    <w:rsid w:val="00B619B0"/>
    <w:rsid w:val="00B6293A"/>
    <w:rsid w:val="00B67F3D"/>
    <w:rsid w:val="00B70780"/>
    <w:rsid w:val="00B70CD9"/>
    <w:rsid w:val="00B71418"/>
    <w:rsid w:val="00B73274"/>
    <w:rsid w:val="00B735BD"/>
    <w:rsid w:val="00B757AD"/>
    <w:rsid w:val="00B81FF6"/>
    <w:rsid w:val="00B83D62"/>
    <w:rsid w:val="00B86773"/>
    <w:rsid w:val="00B874DE"/>
    <w:rsid w:val="00B902C1"/>
    <w:rsid w:val="00B905C6"/>
    <w:rsid w:val="00B91455"/>
    <w:rsid w:val="00B934EE"/>
    <w:rsid w:val="00B96A0F"/>
    <w:rsid w:val="00BA09CD"/>
    <w:rsid w:val="00BA0D15"/>
    <w:rsid w:val="00BA1D62"/>
    <w:rsid w:val="00BA31C0"/>
    <w:rsid w:val="00BA5430"/>
    <w:rsid w:val="00BB3C2F"/>
    <w:rsid w:val="00BB6E72"/>
    <w:rsid w:val="00BC1205"/>
    <w:rsid w:val="00BD0571"/>
    <w:rsid w:val="00BD53DA"/>
    <w:rsid w:val="00BD5FC5"/>
    <w:rsid w:val="00BE34C4"/>
    <w:rsid w:val="00BE382B"/>
    <w:rsid w:val="00BE3FA7"/>
    <w:rsid w:val="00BE7DC7"/>
    <w:rsid w:val="00BF2020"/>
    <w:rsid w:val="00BF3FDC"/>
    <w:rsid w:val="00BF6F76"/>
    <w:rsid w:val="00C00071"/>
    <w:rsid w:val="00C0064A"/>
    <w:rsid w:val="00C02124"/>
    <w:rsid w:val="00C06828"/>
    <w:rsid w:val="00C11687"/>
    <w:rsid w:val="00C151A3"/>
    <w:rsid w:val="00C1547B"/>
    <w:rsid w:val="00C17BF8"/>
    <w:rsid w:val="00C210FE"/>
    <w:rsid w:val="00C22E3A"/>
    <w:rsid w:val="00C22EC6"/>
    <w:rsid w:val="00C257E6"/>
    <w:rsid w:val="00C25900"/>
    <w:rsid w:val="00C318E2"/>
    <w:rsid w:val="00C32400"/>
    <w:rsid w:val="00C32AE5"/>
    <w:rsid w:val="00C33B8F"/>
    <w:rsid w:val="00C35BE1"/>
    <w:rsid w:val="00C366C6"/>
    <w:rsid w:val="00C42C45"/>
    <w:rsid w:val="00C42C48"/>
    <w:rsid w:val="00C432C7"/>
    <w:rsid w:val="00C43BAD"/>
    <w:rsid w:val="00C466FF"/>
    <w:rsid w:val="00C46B3B"/>
    <w:rsid w:val="00C537C6"/>
    <w:rsid w:val="00C74589"/>
    <w:rsid w:val="00C74D84"/>
    <w:rsid w:val="00C77AE6"/>
    <w:rsid w:val="00C802DA"/>
    <w:rsid w:val="00C826B6"/>
    <w:rsid w:val="00C8357D"/>
    <w:rsid w:val="00C84F41"/>
    <w:rsid w:val="00C969BF"/>
    <w:rsid w:val="00C97777"/>
    <w:rsid w:val="00CA0D82"/>
    <w:rsid w:val="00CA6169"/>
    <w:rsid w:val="00CB18C3"/>
    <w:rsid w:val="00CC0AE3"/>
    <w:rsid w:val="00CC0EEB"/>
    <w:rsid w:val="00CC29AE"/>
    <w:rsid w:val="00CC2C73"/>
    <w:rsid w:val="00CC4732"/>
    <w:rsid w:val="00CC4897"/>
    <w:rsid w:val="00CC4C94"/>
    <w:rsid w:val="00CC4D50"/>
    <w:rsid w:val="00CD2649"/>
    <w:rsid w:val="00CD5066"/>
    <w:rsid w:val="00CD66C5"/>
    <w:rsid w:val="00CD67E3"/>
    <w:rsid w:val="00CE0B0E"/>
    <w:rsid w:val="00CE1207"/>
    <w:rsid w:val="00CE1E85"/>
    <w:rsid w:val="00CE6756"/>
    <w:rsid w:val="00CE75B6"/>
    <w:rsid w:val="00CF03EF"/>
    <w:rsid w:val="00CF1656"/>
    <w:rsid w:val="00CF1A19"/>
    <w:rsid w:val="00CF1D4D"/>
    <w:rsid w:val="00CF1ED9"/>
    <w:rsid w:val="00CF2148"/>
    <w:rsid w:val="00CF2A11"/>
    <w:rsid w:val="00CF3820"/>
    <w:rsid w:val="00CF3D35"/>
    <w:rsid w:val="00CF3D61"/>
    <w:rsid w:val="00CF4421"/>
    <w:rsid w:val="00CF5907"/>
    <w:rsid w:val="00D01AEF"/>
    <w:rsid w:val="00D02D84"/>
    <w:rsid w:val="00D057F1"/>
    <w:rsid w:val="00D126E4"/>
    <w:rsid w:val="00D13E61"/>
    <w:rsid w:val="00D14D6F"/>
    <w:rsid w:val="00D21C36"/>
    <w:rsid w:val="00D25B51"/>
    <w:rsid w:val="00D30251"/>
    <w:rsid w:val="00D31994"/>
    <w:rsid w:val="00D344F9"/>
    <w:rsid w:val="00D34A66"/>
    <w:rsid w:val="00D36B16"/>
    <w:rsid w:val="00D375EF"/>
    <w:rsid w:val="00D4240A"/>
    <w:rsid w:val="00D432FC"/>
    <w:rsid w:val="00D45375"/>
    <w:rsid w:val="00D46887"/>
    <w:rsid w:val="00D50C82"/>
    <w:rsid w:val="00D5133E"/>
    <w:rsid w:val="00D543A8"/>
    <w:rsid w:val="00D54525"/>
    <w:rsid w:val="00D57DB2"/>
    <w:rsid w:val="00D61728"/>
    <w:rsid w:val="00D62D9B"/>
    <w:rsid w:val="00D639A6"/>
    <w:rsid w:val="00D63DA4"/>
    <w:rsid w:val="00D67D8E"/>
    <w:rsid w:val="00D713E4"/>
    <w:rsid w:val="00D7195C"/>
    <w:rsid w:val="00D7625F"/>
    <w:rsid w:val="00D8536C"/>
    <w:rsid w:val="00D8697C"/>
    <w:rsid w:val="00D8787C"/>
    <w:rsid w:val="00D92189"/>
    <w:rsid w:val="00D92D03"/>
    <w:rsid w:val="00D936D8"/>
    <w:rsid w:val="00D96452"/>
    <w:rsid w:val="00D9660D"/>
    <w:rsid w:val="00D96FBF"/>
    <w:rsid w:val="00D9728E"/>
    <w:rsid w:val="00DA0264"/>
    <w:rsid w:val="00DA2C17"/>
    <w:rsid w:val="00DA3900"/>
    <w:rsid w:val="00DA4D61"/>
    <w:rsid w:val="00DA5778"/>
    <w:rsid w:val="00DA5ED6"/>
    <w:rsid w:val="00DA6694"/>
    <w:rsid w:val="00DB2793"/>
    <w:rsid w:val="00DB7C4A"/>
    <w:rsid w:val="00DC1C6E"/>
    <w:rsid w:val="00DC36E0"/>
    <w:rsid w:val="00DC6C78"/>
    <w:rsid w:val="00DC73FC"/>
    <w:rsid w:val="00DC7C5E"/>
    <w:rsid w:val="00DD0B63"/>
    <w:rsid w:val="00DD18C2"/>
    <w:rsid w:val="00DD18EA"/>
    <w:rsid w:val="00DD1EDC"/>
    <w:rsid w:val="00DD2991"/>
    <w:rsid w:val="00DD29A9"/>
    <w:rsid w:val="00DD4EC2"/>
    <w:rsid w:val="00DD6C74"/>
    <w:rsid w:val="00DD6D0F"/>
    <w:rsid w:val="00DD70B4"/>
    <w:rsid w:val="00DD767B"/>
    <w:rsid w:val="00DE00BC"/>
    <w:rsid w:val="00DE11FE"/>
    <w:rsid w:val="00DE17E4"/>
    <w:rsid w:val="00DE1F28"/>
    <w:rsid w:val="00DE2F8F"/>
    <w:rsid w:val="00DE4EFD"/>
    <w:rsid w:val="00DE50C5"/>
    <w:rsid w:val="00DF3C09"/>
    <w:rsid w:val="00DF455A"/>
    <w:rsid w:val="00DF6977"/>
    <w:rsid w:val="00DF6A9F"/>
    <w:rsid w:val="00DF6B4A"/>
    <w:rsid w:val="00E0018C"/>
    <w:rsid w:val="00E00F56"/>
    <w:rsid w:val="00E02663"/>
    <w:rsid w:val="00E036D5"/>
    <w:rsid w:val="00E12C07"/>
    <w:rsid w:val="00E14136"/>
    <w:rsid w:val="00E1628B"/>
    <w:rsid w:val="00E23FD7"/>
    <w:rsid w:val="00E2468F"/>
    <w:rsid w:val="00E24A7B"/>
    <w:rsid w:val="00E24C1D"/>
    <w:rsid w:val="00E24CEC"/>
    <w:rsid w:val="00E25D1E"/>
    <w:rsid w:val="00E278F4"/>
    <w:rsid w:val="00E30802"/>
    <w:rsid w:val="00E335D7"/>
    <w:rsid w:val="00E35050"/>
    <w:rsid w:val="00E3618D"/>
    <w:rsid w:val="00E406D9"/>
    <w:rsid w:val="00E42051"/>
    <w:rsid w:val="00E42768"/>
    <w:rsid w:val="00E42B4E"/>
    <w:rsid w:val="00E43330"/>
    <w:rsid w:val="00E4345A"/>
    <w:rsid w:val="00E4482F"/>
    <w:rsid w:val="00E44C5C"/>
    <w:rsid w:val="00E4533E"/>
    <w:rsid w:val="00E453B7"/>
    <w:rsid w:val="00E51048"/>
    <w:rsid w:val="00E51E7F"/>
    <w:rsid w:val="00E5220A"/>
    <w:rsid w:val="00E547D4"/>
    <w:rsid w:val="00E67A4A"/>
    <w:rsid w:val="00E75F97"/>
    <w:rsid w:val="00E7673D"/>
    <w:rsid w:val="00E83709"/>
    <w:rsid w:val="00E847BF"/>
    <w:rsid w:val="00E851EE"/>
    <w:rsid w:val="00E85A75"/>
    <w:rsid w:val="00E90164"/>
    <w:rsid w:val="00E90BD9"/>
    <w:rsid w:val="00E97281"/>
    <w:rsid w:val="00E97DB0"/>
    <w:rsid w:val="00EA07D1"/>
    <w:rsid w:val="00EA41A7"/>
    <w:rsid w:val="00EA591F"/>
    <w:rsid w:val="00EA61C7"/>
    <w:rsid w:val="00EB0186"/>
    <w:rsid w:val="00EB19BC"/>
    <w:rsid w:val="00EB28F8"/>
    <w:rsid w:val="00EB3C6E"/>
    <w:rsid w:val="00EB52D5"/>
    <w:rsid w:val="00EB5E7B"/>
    <w:rsid w:val="00EB736E"/>
    <w:rsid w:val="00EB7EC2"/>
    <w:rsid w:val="00EC1FD4"/>
    <w:rsid w:val="00EC32C2"/>
    <w:rsid w:val="00EC3909"/>
    <w:rsid w:val="00EC3F81"/>
    <w:rsid w:val="00EC4FDA"/>
    <w:rsid w:val="00EC5692"/>
    <w:rsid w:val="00EC69C5"/>
    <w:rsid w:val="00ED075C"/>
    <w:rsid w:val="00ED0FDA"/>
    <w:rsid w:val="00ED104A"/>
    <w:rsid w:val="00ED265A"/>
    <w:rsid w:val="00ED28D1"/>
    <w:rsid w:val="00ED2D3C"/>
    <w:rsid w:val="00ED3A5A"/>
    <w:rsid w:val="00ED5255"/>
    <w:rsid w:val="00ED5393"/>
    <w:rsid w:val="00ED669E"/>
    <w:rsid w:val="00ED7BA7"/>
    <w:rsid w:val="00EE04F5"/>
    <w:rsid w:val="00EE1CFC"/>
    <w:rsid w:val="00EE4E75"/>
    <w:rsid w:val="00EE59D6"/>
    <w:rsid w:val="00EE6C2C"/>
    <w:rsid w:val="00EF3347"/>
    <w:rsid w:val="00EF6280"/>
    <w:rsid w:val="00EF7A05"/>
    <w:rsid w:val="00F00765"/>
    <w:rsid w:val="00F01D69"/>
    <w:rsid w:val="00F02196"/>
    <w:rsid w:val="00F0381B"/>
    <w:rsid w:val="00F121D2"/>
    <w:rsid w:val="00F127A1"/>
    <w:rsid w:val="00F12E2F"/>
    <w:rsid w:val="00F13265"/>
    <w:rsid w:val="00F149E9"/>
    <w:rsid w:val="00F159E7"/>
    <w:rsid w:val="00F15AFC"/>
    <w:rsid w:val="00F16869"/>
    <w:rsid w:val="00F17214"/>
    <w:rsid w:val="00F1796B"/>
    <w:rsid w:val="00F229FC"/>
    <w:rsid w:val="00F238B1"/>
    <w:rsid w:val="00F24DE2"/>
    <w:rsid w:val="00F26654"/>
    <w:rsid w:val="00F2713E"/>
    <w:rsid w:val="00F27964"/>
    <w:rsid w:val="00F27DD3"/>
    <w:rsid w:val="00F30550"/>
    <w:rsid w:val="00F30F95"/>
    <w:rsid w:val="00F339FB"/>
    <w:rsid w:val="00F33D83"/>
    <w:rsid w:val="00F344D0"/>
    <w:rsid w:val="00F368F2"/>
    <w:rsid w:val="00F43ACC"/>
    <w:rsid w:val="00F44679"/>
    <w:rsid w:val="00F47052"/>
    <w:rsid w:val="00F50D9F"/>
    <w:rsid w:val="00F6070D"/>
    <w:rsid w:val="00F613FD"/>
    <w:rsid w:val="00F66B51"/>
    <w:rsid w:val="00F71683"/>
    <w:rsid w:val="00F738E2"/>
    <w:rsid w:val="00F739B5"/>
    <w:rsid w:val="00F7479A"/>
    <w:rsid w:val="00F754AF"/>
    <w:rsid w:val="00F76760"/>
    <w:rsid w:val="00F81473"/>
    <w:rsid w:val="00F834C6"/>
    <w:rsid w:val="00F8555F"/>
    <w:rsid w:val="00F96A45"/>
    <w:rsid w:val="00FA22F5"/>
    <w:rsid w:val="00FA2439"/>
    <w:rsid w:val="00FA4E1A"/>
    <w:rsid w:val="00FA7ACD"/>
    <w:rsid w:val="00FA7D85"/>
    <w:rsid w:val="00FB1D9E"/>
    <w:rsid w:val="00FB47B3"/>
    <w:rsid w:val="00FC0620"/>
    <w:rsid w:val="00FC4044"/>
    <w:rsid w:val="00FC40BA"/>
    <w:rsid w:val="00FC40FD"/>
    <w:rsid w:val="00FC4CA2"/>
    <w:rsid w:val="00FC578C"/>
    <w:rsid w:val="00FC6BD5"/>
    <w:rsid w:val="00FD015E"/>
    <w:rsid w:val="00FD0415"/>
    <w:rsid w:val="00FD3DE1"/>
    <w:rsid w:val="00FD7006"/>
    <w:rsid w:val="00FE3C03"/>
    <w:rsid w:val="00FF0177"/>
    <w:rsid w:val="00FF18D0"/>
    <w:rsid w:val="00FF2BA8"/>
    <w:rsid w:val="00FF42BF"/>
    <w:rsid w:val="00FF5D97"/>
    <w:rsid w:val="00FF6022"/>
    <w:rsid w:val="00FF641A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6pt"/>
      <o:colormru v:ext="edit" colors="#ffffc9"/>
    </o:shapedefaults>
    <o:shapelayout v:ext="edit">
      <o:idmap v:ext="edit" data="1"/>
    </o:shapelayout>
  </w:shapeDefaults>
  <w:decimalSymbol w:val="."/>
  <w:listSeparator w:val=","/>
  <w14:docId w14:val="7DE695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4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05C6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E1C41"/>
    <w:pPr>
      <w:jc w:val="center"/>
    </w:pPr>
    <w:rPr>
      <w:rFonts w:ascii="Arial" w:hAnsi="Arial"/>
      <w:b/>
      <w:smallCaps/>
      <w:sz w:val="36"/>
    </w:rPr>
  </w:style>
  <w:style w:type="paragraph" w:styleId="Header">
    <w:name w:val="header"/>
    <w:basedOn w:val="Normal"/>
    <w:link w:val="HeaderChar"/>
    <w:uiPriority w:val="99"/>
    <w:rsid w:val="001E1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1C41"/>
    <w:pPr>
      <w:tabs>
        <w:tab w:val="center" w:pos="4320"/>
        <w:tab w:val="right" w:pos="8640"/>
      </w:tabs>
    </w:pPr>
  </w:style>
  <w:style w:type="character" w:styleId="Hyperlink">
    <w:name w:val="Hyperlink"/>
    <w:rsid w:val="005A0EBA"/>
    <w:rPr>
      <w:color w:val="0000FF"/>
      <w:u w:val="single"/>
    </w:rPr>
  </w:style>
  <w:style w:type="character" w:styleId="FollowedHyperlink">
    <w:name w:val="FollowedHyperlink"/>
    <w:rsid w:val="005A0EBA"/>
    <w:rPr>
      <w:color w:val="800080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673D"/>
  </w:style>
  <w:style w:type="character" w:customStyle="1" w:styleId="DateChar">
    <w:name w:val="Date Char"/>
    <w:link w:val="Date"/>
    <w:uiPriority w:val="99"/>
    <w:semiHidden/>
    <w:rsid w:val="00E7673D"/>
    <w:rPr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E2C6B"/>
    <w:pPr>
      <w:ind w:left="720"/>
      <w:contextualSpacing/>
    </w:pPr>
  </w:style>
  <w:style w:type="table" w:styleId="TableGrid">
    <w:name w:val="Table Grid"/>
    <w:basedOn w:val="TableNormal"/>
    <w:rsid w:val="00605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B905C6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5C6"/>
    <w:pPr>
      <w:spacing w:before="100" w:beforeAutospacing="1" w:after="100" w:afterAutospacing="1"/>
    </w:pPr>
    <w:rPr>
      <w:lang w:eastAsia="zh-CN"/>
    </w:rPr>
  </w:style>
  <w:style w:type="character" w:customStyle="1" w:styleId="HeaderChar">
    <w:name w:val="Header Char"/>
    <w:link w:val="Header"/>
    <w:uiPriority w:val="99"/>
    <w:rsid w:val="00A5390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3901"/>
    <w:rPr>
      <w:rFonts w:ascii="Tahoma" w:hAnsi="Tahoma" w:cs="Tahoma"/>
      <w:sz w:val="16"/>
      <w:szCs w:val="16"/>
      <w:lang w:eastAsia="en-US"/>
    </w:rPr>
  </w:style>
  <w:style w:type="table" w:styleId="TableGridLight">
    <w:name w:val="Grid Table Light"/>
    <w:basedOn w:val="TableNormal"/>
    <w:uiPriority w:val="40"/>
    <w:rsid w:val="009B57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B57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"/>
    <w:rsid w:val="005B2F1B"/>
    <w:rPr>
      <w:rFonts w:ascii="Arial" w:hAnsi="Arial"/>
      <w:b/>
      <w:smallCaps/>
      <w:sz w:val="36"/>
      <w:szCs w:val="24"/>
      <w:lang w:val="en-US" w:eastAsia="en-US"/>
    </w:rPr>
  </w:style>
  <w:style w:type="paragraph" w:customStyle="1" w:styleId="Style1">
    <w:name w:val="Style1"/>
    <w:basedOn w:val="ListParagraph"/>
    <w:link w:val="Style1Char"/>
    <w:qFormat/>
    <w:rsid w:val="00051046"/>
    <w:pPr>
      <w:numPr>
        <w:numId w:val="42"/>
      </w:numPr>
      <w:spacing w:after="120"/>
    </w:pPr>
    <w:rPr>
      <w:rFonts w:ascii="Arial" w:hAnsi="Arial" w:cs="Arial"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051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1046"/>
    <w:rPr>
      <w:sz w:val="24"/>
      <w:szCs w:val="24"/>
      <w:lang w:val="en-US" w:eastAsia="en-US"/>
    </w:rPr>
  </w:style>
  <w:style w:type="character" w:customStyle="1" w:styleId="Style1Char">
    <w:name w:val="Style1 Char"/>
    <w:basedOn w:val="ListParagraphChar"/>
    <w:link w:val="Style1"/>
    <w:rsid w:val="00051046"/>
    <w:rPr>
      <w:rFonts w:ascii="Arial" w:hAnsi="Arial" w:cs="Arial"/>
      <w:smallCaps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imon.you@tdsecuriti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xing\AppData\Roaming\Microsoft\Templates\IT%20securit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8D5CE-FBA6-4C39-B46D-416E1239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security resume</Template>
  <TotalTime>0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Links>
    <vt:vector size="36" baseType="variant">
      <vt:variant>
        <vt:i4>1769497</vt:i4>
      </vt:variant>
      <vt:variant>
        <vt:i4>15</vt:i4>
      </vt:variant>
      <vt:variant>
        <vt:i4>0</vt:i4>
      </vt:variant>
      <vt:variant>
        <vt:i4>5</vt:i4>
      </vt:variant>
      <vt:variant>
        <vt:lpwstr>http://www.auto-star.com/</vt:lpwstr>
      </vt:variant>
      <vt:variant>
        <vt:lpwstr/>
      </vt:variant>
      <vt:variant>
        <vt:i4>2555954</vt:i4>
      </vt:variant>
      <vt:variant>
        <vt:i4>12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2555954</vt:i4>
      </vt:variant>
      <vt:variant>
        <vt:i4>9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3997744</vt:i4>
      </vt:variant>
      <vt:variant>
        <vt:i4>6</vt:i4>
      </vt:variant>
      <vt:variant>
        <vt:i4>0</vt:i4>
      </vt:variant>
      <vt:variant>
        <vt:i4>5</vt:i4>
      </vt:variant>
      <vt:variant>
        <vt:lpwstr>http://www.tdbank.com/</vt:lpwstr>
      </vt:variant>
      <vt:variant>
        <vt:lpwstr/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>http://www.mar-kov.com/</vt:lpwstr>
      </vt:variant>
      <vt:variant>
        <vt:lpwstr/>
      </vt:variant>
      <vt:variant>
        <vt:i4>3997744</vt:i4>
      </vt:variant>
      <vt:variant>
        <vt:i4>0</vt:i4>
      </vt:variant>
      <vt:variant>
        <vt:i4>0</vt:i4>
      </vt:variant>
      <vt:variant>
        <vt:i4>5</vt:i4>
      </vt:variant>
      <vt:variant>
        <vt:lpwstr>http://www.tdbank.com/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2004-02-24T20:49:00Z</cp:lastPrinted>
  <dcterms:created xsi:type="dcterms:W3CDTF">2018-12-12T18:44:00Z</dcterms:created>
  <dcterms:modified xsi:type="dcterms:W3CDTF">2021-03-02T02:31:00Z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TC011789121033</vt:lpwstr>
  </property>
</Properties>
</file>